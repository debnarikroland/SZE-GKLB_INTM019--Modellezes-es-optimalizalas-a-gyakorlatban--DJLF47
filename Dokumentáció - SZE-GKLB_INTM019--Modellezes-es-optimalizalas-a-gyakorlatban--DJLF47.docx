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A20A75" w14:textId="77777777" w:rsidR="00791542" w:rsidRDefault="00C529A1">
      <w:r>
        <w:t xml:space="preserve">                                                                                                      </w:t>
      </w:r>
    </w:p>
    <w:p w14:paraId="6478174C" w14:textId="77777777" w:rsidR="00791542" w:rsidRDefault="00791542"/>
    <w:p w14:paraId="6E22B4EB" w14:textId="77777777" w:rsidR="00791542" w:rsidRDefault="00791542"/>
    <w:p w14:paraId="4483944E" w14:textId="77777777" w:rsidR="00791542" w:rsidRDefault="00791542"/>
    <w:p w14:paraId="06DD54C6" w14:textId="77777777" w:rsidR="00791542" w:rsidRDefault="00791542"/>
    <w:p w14:paraId="7409DAA3" w14:textId="77777777" w:rsidR="00791542" w:rsidRDefault="00791542"/>
    <w:p w14:paraId="39158D96" w14:textId="77777777" w:rsidR="00791542" w:rsidRDefault="00791542"/>
    <w:p w14:paraId="0AE57C67" w14:textId="77777777" w:rsidR="00791542" w:rsidRDefault="00C529A1">
      <w:pPr>
        <w:jc w:val="center"/>
      </w:pPr>
      <w:r>
        <w:rPr>
          <w:rFonts w:cs="Arial"/>
          <w:sz w:val="36"/>
          <w:szCs w:val="36"/>
        </w:rPr>
        <w:t>Széchenyi</w:t>
      </w:r>
      <w:r>
        <w:rPr>
          <w:rFonts w:eastAsia="Arial" w:cs="Arial"/>
          <w:sz w:val="36"/>
          <w:szCs w:val="36"/>
        </w:rPr>
        <w:t xml:space="preserve"> </w:t>
      </w:r>
      <w:r>
        <w:rPr>
          <w:rFonts w:cs="Arial"/>
          <w:sz w:val="36"/>
          <w:szCs w:val="36"/>
        </w:rPr>
        <w:t>István</w:t>
      </w:r>
      <w:r>
        <w:rPr>
          <w:rFonts w:eastAsia="Arial" w:cs="Arial"/>
          <w:sz w:val="36"/>
          <w:szCs w:val="36"/>
        </w:rPr>
        <w:t xml:space="preserve"> </w:t>
      </w:r>
      <w:r>
        <w:rPr>
          <w:rFonts w:cs="Arial"/>
          <w:sz w:val="36"/>
          <w:szCs w:val="36"/>
        </w:rPr>
        <w:t>Egyetem</w:t>
      </w:r>
    </w:p>
    <w:p w14:paraId="20E224C8" w14:textId="77777777" w:rsidR="00791542" w:rsidRDefault="00C529A1">
      <w:pPr>
        <w:jc w:val="center"/>
      </w:pPr>
      <w:r>
        <w:rPr>
          <w:rFonts w:cs="Arial"/>
          <w:sz w:val="36"/>
          <w:szCs w:val="36"/>
        </w:rPr>
        <w:t>Gépészmérnöki, Informatikai és Villamosmérnöki Kar</w:t>
      </w:r>
    </w:p>
    <w:p w14:paraId="1EA9CA53" w14:textId="77777777" w:rsidR="00791542" w:rsidRDefault="00C529A1">
      <w:pPr>
        <w:jc w:val="center"/>
      </w:pPr>
      <w:r>
        <w:rPr>
          <w:rFonts w:cs="Arial"/>
          <w:sz w:val="36"/>
          <w:szCs w:val="36"/>
        </w:rPr>
        <w:t>Informatika Tanszék</w:t>
      </w:r>
    </w:p>
    <w:p w14:paraId="72C3986F" w14:textId="77777777" w:rsidR="00791542" w:rsidRDefault="00791542"/>
    <w:p w14:paraId="54BBC2B3" w14:textId="77777777" w:rsidR="00791542" w:rsidRDefault="00791542"/>
    <w:p w14:paraId="422927EA" w14:textId="77777777" w:rsidR="00791542" w:rsidRDefault="00791542"/>
    <w:p w14:paraId="3FED2283" w14:textId="77777777" w:rsidR="00791542" w:rsidRDefault="00791542"/>
    <w:p w14:paraId="0751C1A7" w14:textId="77777777" w:rsidR="00791542" w:rsidRDefault="00791542"/>
    <w:p w14:paraId="667ED0C6" w14:textId="77777777" w:rsidR="00791542" w:rsidRDefault="00791542"/>
    <w:p w14:paraId="147BA139" w14:textId="2CB8D61D" w:rsidR="00791542" w:rsidRDefault="0074160D">
      <w:pPr>
        <w:jc w:val="center"/>
        <w:rPr>
          <w:b/>
          <w:bCs/>
        </w:rPr>
      </w:pPr>
      <w:r>
        <w:rPr>
          <w:b/>
          <w:bCs/>
        </w:rPr>
        <w:t>Modellezés és optimalizálás a gyakorlatban</w:t>
      </w:r>
    </w:p>
    <w:p w14:paraId="49FAE103" w14:textId="79FB2037" w:rsidR="0074160D" w:rsidRDefault="0074160D">
      <w:pPr>
        <w:jc w:val="center"/>
        <w:rPr>
          <w:b/>
          <w:bCs/>
        </w:rPr>
      </w:pPr>
      <w:r>
        <w:rPr>
          <w:b/>
          <w:bCs/>
        </w:rPr>
        <w:t>GKLB_INTM019</w:t>
      </w:r>
    </w:p>
    <w:p w14:paraId="65E4B616" w14:textId="77777777" w:rsidR="00791542" w:rsidRDefault="00791542">
      <w:pPr>
        <w:jc w:val="center"/>
        <w:rPr>
          <w:b/>
          <w:bCs/>
        </w:rPr>
      </w:pPr>
    </w:p>
    <w:p w14:paraId="122A548B" w14:textId="77777777" w:rsidR="00791542" w:rsidRDefault="00791542">
      <w:pPr>
        <w:jc w:val="center"/>
        <w:rPr>
          <w:b/>
          <w:bCs/>
        </w:rPr>
      </w:pPr>
    </w:p>
    <w:p w14:paraId="195BFDE2" w14:textId="72D5B186" w:rsidR="00791542" w:rsidRDefault="00791542"/>
    <w:p w14:paraId="0B085380" w14:textId="77777777" w:rsidR="00CF355F" w:rsidRDefault="00CF355F"/>
    <w:p w14:paraId="07C49C95" w14:textId="47EBB6D2" w:rsidR="00CF355F" w:rsidRDefault="00077380" w:rsidP="00CF355F">
      <w:pPr>
        <w:jc w:val="center"/>
      </w:pPr>
      <w:r>
        <w:rPr>
          <w:sz w:val="36"/>
          <w:szCs w:val="36"/>
        </w:rPr>
        <w:t>L</w:t>
      </w:r>
      <w:r w:rsidR="0074160D">
        <w:rPr>
          <w:sz w:val="36"/>
          <w:szCs w:val="36"/>
        </w:rPr>
        <w:t xml:space="preserve">akossági </w:t>
      </w:r>
      <w:r>
        <w:rPr>
          <w:sz w:val="36"/>
          <w:szCs w:val="36"/>
        </w:rPr>
        <w:t>csomag</w:t>
      </w:r>
      <w:r w:rsidR="0074160D">
        <w:rPr>
          <w:sz w:val="36"/>
          <w:szCs w:val="36"/>
        </w:rPr>
        <w:t>szállítás kiszervezése</w:t>
      </w:r>
      <w:r w:rsidR="00FB3233">
        <w:rPr>
          <w:sz w:val="36"/>
          <w:szCs w:val="36"/>
        </w:rPr>
        <w:t xml:space="preserve"> és optimalizálása</w:t>
      </w:r>
    </w:p>
    <w:p w14:paraId="7927757B" w14:textId="77777777" w:rsidR="00791542" w:rsidRDefault="00791542"/>
    <w:p w14:paraId="79D2DA3A" w14:textId="77777777" w:rsidR="00791542" w:rsidRDefault="00791542"/>
    <w:p w14:paraId="290AEEAA" w14:textId="77777777" w:rsidR="00791542" w:rsidRDefault="00791542"/>
    <w:p w14:paraId="2372B285" w14:textId="77777777" w:rsidR="00791542" w:rsidRDefault="00791542"/>
    <w:p w14:paraId="02376C17" w14:textId="77777777" w:rsidR="00791542" w:rsidRDefault="00791542"/>
    <w:p w14:paraId="233A64AE" w14:textId="319D5C9A" w:rsidR="00791542" w:rsidRDefault="00DF5389">
      <w:pPr>
        <w:jc w:val="center"/>
      </w:pPr>
      <w:r>
        <w:rPr>
          <w:rFonts w:eastAsia="WenQuanYi Zen Hei" w:cs="Arial"/>
          <w:b/>
          <w:bCs/>
          <w:color w:val="000000"/>
          <w:sz w:val="36"/>
          <w:szCs w:val="36"/>
        </w:rPr>
        <w:t>Debnárik Roland</w:t>
      </w:r>
    </w:p>
    <w:p w14:paraId="12353524" w14:textId="6AF385A7" w:rsidR="00791542" w:rsidRDefault="00C529A1">
      <w:pPr>
        <w:jc w:val="center"/>
      </w:pPr>
      <w:r>
        <w:rPr>
          <w:rFonts w:eastAsia="WenQuanYi Zen Hei" w:cs="Arial"/>
          <w:b/>
          <w:bCs/>
          <w:color w:val="000000"/>
          <w:sz w:val="28"/>
          <w:szCs w:val="28"/>
        </w:rPr>
        <w:t>Mérnökinformatikus BSc</w:t>
      </w:r>
    </w:p>
    <w:p w14:paraId="1E446CF6" w14:textId="77777777" w:rsidR="00791542" w:rsidRDefault="00791542"/>
    <w:p w14:paraId="4214ECC3" w14:textId="77777777" w:rsidR="00791542" w:rsidRDefault="00791542"/>
    <w:p w14:paraId="37CBD50C" w14:textId="77777777" w:rsidR="00791542" w:rsidRDefault="00791542"/>
    <w:p w14:paraId="21B90FE4" w14:textId="77777777" w:rsidR="00791542" w:rsidRDefault="00791542"/>
    <w:p w14:paraId="53A37232" w14:textId="77777777" w:rsidR="00791542" w:rsidRDefault="00791542"/>
    <w:p w14:paraId="4060D63C" w14:textId="77777777" w:rsidR="00791542" w:rsidRDefault="00791542"/>
    <w:p w14:paraId="5E078F1E" w14:textId="77777777" w:rsidR="00791542" w:rsidRDefault="00791542"/>
    <w:p w14:paraId="630A4B23" w14:textId="77777777" w:rsidR="00791542" w:rsidRDefault="00791542"/>
    <w:p w14:paraId="1CF1645E" w14:textId="77777777" w:rsidR="00791542" w:rsidRDefault="00791542"/>
    <w:p w14:paraId="73A43E24" w14:textId="19AE7EB1" w:rsidR="00791542" w:rsidRDefault="00C529A1">
      <w:pPr>
        <w:jc w:val="center"/>
      </w:pPr>
      <w:r>
        <w:rPr>
          <w:sz w:val="28"/>
          <w:szCs w:val="28"/>
        </w:rPr>
        <w:t>202</w:t>
      </w:r>
      <w:r w:rsidR="00DF5389">
        <w:rPr>
          <w:sz w:val="28"/>
          <w:szCs w:val="28"/>
        </w:rPr>
        <w:t>1</w:t>
      </w:r>
    </w:p>
    <w:p w14:paraId="7EF0DCAA" w14:textId="77777777" w:rsidR="00791542" w:rsidRDefault="00791542"/>
    <w:p w14:paraId="794E740B" w14:textId="77777777" w:rsidR="00791542" w:rsidRDefault="00791542"/>
    <w:p w14:paraId="51C6C7CD" w14:textId="77777777" w:rsidR="00791542" w:rsidRDefault="00791542"/>
    <w:bookmarkStart w:id="0" w:name="__RefHeading___Toc4363_3166419270" w:displacedByCustomXml="next"/>
    <w:bookmarkEnd w:id="0" w:displacedByCustomXml="next"/>
    <w:sdt>
      <w:sdtPr>
        <w:id w:val="2028519054"/>
        <w:docPartObj>
          <w:docPartGallery w:val="Table of Contents"/>
          <w:docPartUnique/>
        </w:docPartObj>
      </w:sdtPr>
      <w:sdtEndPr>
        <w:rPr>
          <w:rFonts w:ascii="Arial" w:eastAsia="Noto Serif CJK SC" w:hAnsi="Arial" w:cs="Lohit Devanagari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0A33A228" w14:textId="3674DDFA" w:rsidR="00D47982" w:rsidRDefault="00D47982">
          <w:pPr>
            <w:pStyle w:val="Tartalomjegyzkcmsora"/>
          </w:pPr>
          <w:r>
            <w:t>Tartalom</w:t>
          </w:r>
        </w:p>
        <w:p w14:paraId="544D38CF" w14:textId="511FA3FB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57594" w:history="1">
            <w:r w:rsidRPr="006051FF">
              <w:rPr>
                <w:rStyle w:val="Hiperhivatkozs"/>
                <w:noProof/>
              </w:rPr>
              <w:t>1. Probléma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9414E" w14:textId="1026ECFE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595" w:history="1">
            <w:r w:rsidRPr="006051FF">
              <w:rPr>
                <w:rStyle w:val="Hiperhivatkozs"/>
                <w:noProof/>
              </w:rPr>
              <w:t>2. Megoldási lehetőség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B1A95" w14:textId="688E386A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596" w:history="1">
            <w:r w:rsidRPr="006051FF">
              <w:rPr>
                <w:rStyle w:val="Hiperhivatkozs"/>
                <w:noProof/>
              </w:rPr>
              <w:t>3. Megoldás előfeltételei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7D0BF" w14:textId="7AFA8B3A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597" w:history="1">
            <w:r w:rsidRPr="006051FF">
              <w:rPr>
                <w:rStyle w:val="Hiperhivatkozs"/>
                <w:noProof/>
              </w:rPr>
              <w:t>4. Adatok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00ABA" w14:textId="22A5E879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598" w:history="1">
            <w:r w:rsidRPr="006051FF">
              <w:rPr>
                <w:rStyle w:val="Hiperhivatkozs"/>
                <w:noProof/>
              </w:rPr>
              <w:t>5. Megoldás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84528" w14:textId="0128CEBE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599" w:history="1">
            <w:r w:rsidRPr="006051FF">
              <w:rPr>
                <w:rStyle w:val="Hiperhivatkozs"/>
                <w:noProof/>
              </w:rPr>
              <w:t>5.1 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E33B" w14:textId="671113E1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600" w:history="1">
            <w:r w:rsidRPr="006051FF">
              <w:rPr>
                <w:rStyle w:val="Hiperhivatkozs"/>
                <w:noProof/>
              </w:rPr>
              <w:t>5.2 Korlátozások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6FDC9" w14:textId="1A2EBB2E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601" w:history="1">
            <w:r w:rsidRPr="006051FF">
              <w:rPr>
                <w:rStyle w:val="Hiperhivatkozs"/>
                <w:noProof/>
              </w:rPr>
              <w:t>6. Cél meghatározása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3006F" w14:textId="24F602E1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602" w:history="1">
            <w:r w:rsidRPr="006051FF">
              <w:rPr>
                <w:rStyle w:val="Hiperhivatkozs"/>
                <w:noProof/>
              </w:rPr>
              <w:t>7.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451E7" w14:textId="7ADCE387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603" w:history="1">
            <w:r w:rsidRPr="006051FF">
              <w:rPr>
                <w:rStyle w:val="Hiperhivatkozs"/>
                <w:noProof/>
              </w:rPr>
              <w:t>7.1 További fejlesztések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6F1DE" w14:textId="21422B95" w:rsidR="00D47982" w:rsidRDefault="00D47982">
          <w:pPr>
            <w:pStyle w:val="TJ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91757604" w:history="1">
            <w:r w:rsidRPr="006051FF">
              <w:rPr>
                <w:rStyle w:val="Hiperhivatkozs"/>
                <w:noProof/>
              </w:rPr>
              <w:t>8. 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_Toc91757604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8C74" w14:textId="028EAC4E" w:rsidR="00D47982" w:rsidRDefault="00D47982">
          <w:r>
            <w:rPr>
              <w:b/>
              <w:bCs/>
            </w:rPr>
            <w:fldChar w:fldCharType="end"/>
          </w:r>
        </w:p>
      </w:sdtContent>
    </w:sdt>
    <w:p w14:paraId="4ED8E9E4" w14:textId="013A6D29" w:rsidR="00791542" w:rsidRDefault="00791542"/>
    <w:p w14:paraId="397A623C" w14:textId="2717754F" w:rsidR="00C7627B" w:rsidRDefault="00C7627B"/>
    <w:p w14:paraId="49FC3103" w14:textId="0475D208" w:rsidR="00C7627B" w:rsidRDefault="00C7627B"/>
    <w:p w14:paraId="37072285" w14:textId="77777777" w:rsidR="00C7627B" w:rsidRDefault="00C7627B"/>
    <w:p w14:paraId="7291AE29" w14:textId="0E210B66" w:rsidR="00791542" w:rsidRDefault="00C529A1" w:rsidP="00C7627B">
      <w:pPr>
        <w:pStyle w:val="Cmsor1"/>
        <w:pageBreakBefore/>
        <w:spacing w:before="360"/>
      </w:pPr>
      <w:bookmarkStart w:id="1" w:name="_Toc68436755"/>
      <w:bookmarkStart w:id="2" w:name="_Toc91757594"/>
      <w:r>
        <w:lastRenderedPageBreak/>
        <w:t xml:space="preserve">1. </w:t>
      </w:r>
      <w:bookmarkEnd w:id="1"/>
      <w:r w:rsidR="0074160D">
        <w:t>Probléma</w:t>
      </w:r>
      <w:bookmarkEnd w:id="2"/>
    </w:p>
    <w:p w14:paraId="6C7EB62E" w14:textId="5D857B97" w:rsidR="00CF355F" w:rsidRDefault="0074160D">
      <w:pPr>
        <w:pStyle w:val="Szvegtrzs"/>
      </w:pPr>
      <w:r>
        <w:t>Mai vásárlási szokásaink és a webshopok adta lehetőségek és</w:t>
      </w:r>
      <w:r w:rsidR="00B05AE0">
        <w:t xml:space="preserve"> szállítási</w:t>
      </w:r>
      <w:r>
        <w:t xml:space="preserve"> kedvezmények miatt egyre többen használják a </w:t>
      </w:r>
      <w:r w:rsidR="00B57CBC">
        <w:t>megrendelt termékek esetén a házhozszállítást.</w:t>
      </w:r>
    </w:p>
    <w:p w14:paraId="69D6F2C4" w14:textId="1278C55B" w:rsidR="00B57CBC" w:rsidRDefault="00B57CBC">
      <w:pPr>
        <w:pStyle w:val="Szvegtrzs"/>
      </w:pPr>
      <w:r>
        <w:t>Ezt a fajta növekedést nem tudják lekövetni a lakossági szállítmányozással is foglalkozó cégek, így ünnepek közeledtével a szállítási időket nem tudják tartani, és ez a fajta probléma, mind a terméket áruló és a terméket szállító vállalatnak pénzügyi</w:t>
      </w:r>
      <w:r w:rsidR="00B05AE0">
        <w:t xml:space="preserve"> és vásárló megtartó</w:t>
      </w:r>
      <w:r>
        <w:t xml:space="preserve"> problémákat jelenthet.</w:t>
      </w:r>
    </w:p>
    <w:p w14:paraId="2299EB1C" w14:textId="58E0B026" w:rsidR="00791542" w:rsidRDefault="00C529A1">
      <w:pPr>
        <w:pStyle w:val="Cmsor1"/>
      </w:pPr>
      <w:bookmarkStart w:id="3" w:name="__RefHeading___Toc4365_3166419270"/>
      <w:bookmarkStart w:id="4" w:name="_Toc68436756"/>
      <w:bookmarkStart w:id="5" w:name="_Toc91757595"/>
      <w:bookmarkEnd w:id="3"/>
      <w:r>
        <w:t xml:space="preserve">2. </w:t>
      </w:r>
      <w:bookmarkEnd w:id="4"/>
      <w:r w:rsidR="00B57CBC">
        <w:t>Megoldás</w:t>
      </w:r>
      <w:r w:rsidR="001C6BE2">
        <w:t>i lehetőség</w:t>
      </w:r>
      <w:bookmarkEnd w:id="5"/>
    </w:p>
    <w:p w14:paraId="01C60748" w14:textId="15E948C9" w:rsidR="00CF355F" w:rsidRDefault="00B57CBC">
      <w:pPr>
        <w:pStyle w:val="Szvegtrzs"/>
      </w:pPr>
      <w:r>
        <w:t xml:space="preserve">Egyre több termékszállítással foglalkozó vállalat az ünnepi időszakban </w:t>
      </w:r>
      <w:r w:rsidR="00550269">
        <w:t>alvállalkozókat</w:t>
      </w:r>
      <w:r>
        <w:t xml:space="preserve"> is alkalmaz a megrendelt termékek időben való kiszállítás érdekében. Ilyen esetekben a szállítmányozó vállalat plusz erőforrás tud számolni, de ez nem olyasfajta </w:t>
      </w:r>
      <w:r w:rsidR="001C6BE2">
        <w:t>erőforrás,</w:t>
      </w:r>
      <w:r>
        <w:t xml:space="preserve"> mint </w:t>
      </w:r>
      <w:r w:rsidR="00550269">
        <w:t>a vállalat</w:t>
      </w:r>
      <w:r>
        <w:t xml:space="preserve"> </w:t>
      </w:r>
      <w:r w:rsidR="001C6BE2">
        <w:t>alkalmazottjai</w:t>
      </w:r>
      <w:r>
        <w:t xml:space="preserve"> között van, így </w:t>
      </w:r>
      <w:r w:rsidR="001C6BE2">
        <w:t>szükséges</w:t>
      </w:r>
      <w:r>
        <w:t xml:space="preserve"> optimalizálni az </w:t>
      </w:r>
      <w:r w:rsidR="001C6BE2">
        <w:t>alvállalkozók</w:t>
      </w:r>
      <w:r>
        <w:t xml:space="preserve"> alkalmazását, mivel a belső rendszereik nem minden esetben képe</w:t>
      </w:r>
      <w:r w:rsidR="00440A4C">
        <w:t>s</w:t>
      </w:r>
      <w:r>
        <w:t>e</w:t>
      </w:r>
      <w:r w:rsidR="00440A4C">
        <w:t>k</w:t>
      </w:r>
      <w:r>
        <w:t xml:space="preserve"> velük is számolni.</w:t>
      </w:r>
    </w:p>
    <w:p w14:paraId="1EB2624B" w14:textId="3E37E2D0" w:rsidR="00B57CBC" w:rsidRDefault="00B57CBC">
      <w:pPr>
        <w:pStyle w:val="Szvegtrzs"/>
      </w:pPr>
      <w:r>
        <w:t xml:space="preserve">Erre a problémára nyújt megoldást GUSEK-ben készített </w:t>
      </w:r>
      <w:r w:rsidR="001C6BE2">
        <w:t>egy olyan programnak az elkészítése, ami ezekkel az alvállalkozói erőforrásokkal tud számolni, és ez mellet a költséget tudja minimalizálni a szállítmányozó cég számára</w:t>
      </w:r>
      <w:r w:rsidR="00440A4C">
        <w:t>.</w:t>
      </w:r>
    </w:p>
    <w:p w14:paraId="01052C98" w14:textId="7E09AD78" w:rsidR="00B05AE0" w:rsidRDefault="00B05AE0">
      <w:pPr>
        <w:pStyle w:val="Szvegtrzs"/>
      </w:pPr>
      <w:r>
        <w:t>Mivel a plusz erőforrások a napi szinten használt útvonalaikon tudják biztosítani a termékek kiszállítását, ezzel a termékszállítással foglalkozó vállalat, több</w:t>
      </w:r>
      <w:r w:rsidR="00C73F7F">
        <w:t xml:space="preserve"> útvonala így tehermentesül a szállítások alól.</w:t>
      </w:r>
    </w:p>
    <w:p w14:paraId="6FDA9264" w14:textId="4F317068" w:rsidR="00791542" w:rsidRDefault="00C529A1">
      <w:pPr>
        <w:pStyle w:val="Cmsor1"/>
      </w:pPr>
      <w:bookmarkStart w:id="6" w:name="_Toc68436757"/>
      <w:bookmarkStart w:id="7" w:name="_Toc91757596"/>
      <w:r>
        <w:t>3.</w:t>
      </w:r>
      <w:r w:rsidR="00E60F53">
        <w:t xml:space="preserve"> </w:t>
      </w:r>
      <w:bookmarkEnd w:id="6"/>
      <w:r w:rsidR="00440A4C">
        <w:t>Megoldás előfeltételei</w:t>
      </w:r>
      <w:bookmarkEnd w:id="7"/>
    </w:p>
    <w:p w14:paraId="1F45A527" w14:textId="5FDB5DF5" w:rsidR="00C32B25" w:rsidRDefault="00440A4C" w:rsidP="00440A4C">
      <w:pPr>
        <w:pStyle w:val="Szvegtrzs"/>
      </w:pPr>
      <w:r>
        <w:t>Mint a legtöbb</w:t>
      </w:r>
      <w:r w:rsidR="00C73F7F">
        <w:t xml:space="preserve"> alkalmazott</w:t>
      </w:r>
      <w:r>
        <w:t xml:space="preserve"> alvállalkozónak a szállítmányozásban szükséges jelezniük a következőket:</w:t>
      </w:r>
    </w:p>
    <w:p w14:paraId="207B58C0" w14:textId="3980CB86" w:rsidR="00440A4C" w:rsidRDefault="00440A4C" w:rsidP="00440A4C">
      <w:pPr>
        <w:pStyle w:val="Szvegtrzs"/>
        <w:numPr>
          <w:ilvl w:val="0"/>
          <w:numId w:val="7"/>
        </w:numPr>
      </w:pPr>
      <w:r>
        <w:t>Napi bérük</w:t>
      </w:r>
    </w:p>
    <w:p w14:paraId="1D0CA248" w14:textId="63910D9E" w:rsidR="00440A4C" w:rsidRDefault="00440A4C" w:rsidP="00440A4C">
      <w:pPr>
        <w:pStyle w:val="Szvegtrzs"/>
        <w:numPr>
          <w:ilvl w:val="0"/>
          <w:numId w:val="7"/>
        </w:numPr>
      </w:pPr>
      <w:r>
        <w:t>Szállítási kapacitásuk</w:t>
      </w:r>
    </w:p>
    <w:p w14:paraId="2AA269A0" w14:textId="7C8BE556" w:rsidR="00E60F53" w:rsidRPr="00440A4C" w:rsidRDefault="00440A4C" w:rsidP="00440A4C">
      <w:pPr>
        <w:pStyle w:val="Szvegtrzs"/>
        <w:numPr>
          <w:ilvl w:val="0"/>
          <w:numId w:val="7"/>
        </w:numPr>
      </w:pPr>
      <w:r>
        <w:t>Mely útvonalakon tudnak szállítani</w:t>
      </w:r>
      <w:bookmarkStart w:id="8" w:name="_Toc68436758"/>
    </w:p>
    <w:p w14:paraId="384E2D8F" w14:textId="46188D63" w:rsidR="00791542" w:rsidRDefault="00C529A1" w:rsidP="00CC78CD">
      <w:pPr>
        <w:pStyle w:val="Cmsor1"/>
      </w:pPr>
      <w:bookmarkStart w:id="9" w:name="_Toc91757597"/>
      <w:r w:rsidRPr="00CF355F">
        <w:t xml:space="preserve">4. </w:t>
      </w:r>
      <w:bookmarkEnd w:id="8"/>
      <w:r w:rsidR="00550269">
        <w:t>Adatok előkészítése</w:t>
      </w:r>
      <w:bookmarkEnd w:id="9"/>
    </w:p>
    <w:p w14:paraId="36F4F40B" w14:textId="5063FB17" w:rsidR="00550269" w:rsidRDefault="00550269" w:rsidP="00550269">
      <w:pPr>
        <w:pStyle w:val="Szvegtrzs"/>
      </w:pPr>
      <w:r>
        <w:t>Miután megkaptuk az alvállalkozóktól a szükséges adatokat, akkor szükséges egy mátrixba rendeznünk, az alvállalkozók útvonalát és a szállítani szükséges termékeket</w:t>
      </w:r>
      <w:r w:rsidR="00B343A4">
        <w:t>, melyben azt látjuk, hogy mely terméket melyik alvállalkozó tudja szállítani.</w:t>
      </w:r>
      <w:r w:rsidR="00C73F7F">
        <w:t xml:space="preserve"> – ez a feladatnak nem része.</w:t>
      </w:r>
    </w:p>
    <w:p w14:paraId="46AE5530" w14:textId="79CE5DC6" w:rsidR="00550269" w:rsidRPr="00550269" w:rsidRDefault="00550269" w:rsidP="00550269">
      <w:pPr>
        <w:pStyle w:val="Szvegtrzs"/>
      </w:pPr>
      <w:r>
        <w:lastRenderedPageBreak/>
        <w:t>Ez mellet még szükséges rögzítenünk a bérüket, kapacitásukat és az útvonal költségüket</w:t>
      </w:r>
      <w:r w:rsidR="00B343A4">
        <w:t>, a legoptimálisabb megoldásra, mellyel minden terméket ki tudunk szállítani és a költségeinket minimálisan tartjuk.</w:t>
      </w:r>
    </w:p>
    <w:p w14:paraId="2DCD4914" w14:textId="77777777" w:rsidR="00444A56" w:rsidRDefault="00444A56" w:rsidP="004832D0">
      <w:pPr>
        <w:pStyle w:val="Szvegtrzs"/>
        <w:ind w:left="720"/>
      </w:pPr>
    </w:p>
    <w:p w14:paraId="7F9EEC78" w14:textId="436EC0A3" w:rsidR="0012750D" w:rsidRDefault="00C529A1" w:rsidP="007B5C18">
      <w:pPr>
        <w:pStyle w:val="Cmsor1"/>
      </w:pPr>
      <w:bookmarkStart w:id="10" w:name="__RefHeading___Toc4371_3166419270"/>
      <w:bookmarkStart w:id="11" w:name="_Toc68436759"/>
      <w:bookmarkStart w:id="12" w:name="_Toc91757598"/>
      <w:bookmarkEnd w:id="10"/>
      <w:r>
        <w:t xml:space="preserve">5. </w:t>
      </w:r>
      <w:bookmarkEnd w:id="11"/>
      <w:r w:rsidR="00B343A4">
        <w:t>Megoldás</w:t>
      </w:r>
      <w:r w:rsidR="00C54569">
        <w:t xml:space="preserve"> </w:t>
      </w:r>
      <w:r w:rsidR="00BE272F">
        <w:t>bemutatása</w:t>
      </w:r>
      <w:bookmarkEnd w:id="12"/>
    </w:p>
    <w:p w14:paraId="0AE1076F" w14:textId="6CA902A8" w:rsidR="007B5C18" w:rsidRDefault="007B5C18" w:rsidP="007B5C18">
      <w:pPr>
        <w:pStyle w:val="Szvegtrzs"/>
      </w:pPr>
      <w:r>
        <w:t>A megoldás bemutatásához szükséges ismertetni a paraméter elkészülését, milyen korlátozások szükségesek és hogy milyen célunk legyen a programmal.</w:t>
      </w:r>
    </w:p>
    <w:p w14:paraId="6C839AF9" w14:textId="676473BC" w:rsidR="007B5C18" w:rsidRDefault="007B5C18" w:rsidP="007B5C18">
      <w:pPr>
        <w:pStyle w:val="Cmsor1"/>
        <w:rPr>
          <w:rStyle w:val="Kiemels2"/>
          <w:b/>
          <w:bCs/>
        </w:rPr>
      </w:pPr>
      <w:bookmarkStart w:id="13" w:name="_Toc91757599"/>
      <w:r w:rsidRPr="007B5C18">
        <w:rPr>
          <w:rStyle w:val="Kiemels2"/>
          <w:b/>
          <w:bCs/>
        </w:rPr>
        <w:t>5.1 Paraméterek</w:t>
      </w:r>
      <w:bookmarkEnd w:id="13"/>
    </w:p>
    <w:p w14:paraId="76F5402E" w14:textId="69AC2BC6" w:rsidR="0038305D" w:rsidRDefault="0038305D" w:rsidP="0038305D">
      <w:pPr>
        <w:pStyle w:val="Szvegtrzs"/>
      </w:pPr>
      <w:r>
        <w:t xml:space="preserve">A probléma megoldásához szükséges tudunk, hogy egy </w:t>
      </w:r>
      <w:r w:rsidR="00C73F7F">
        <w:t xml:space="preserve">alkalmazott </w:t>
      </w:r>
      <w:r>
        <w:t>alvállalkozónak mekkora a szállítási kapacitás, melyet a fővállalkozó saját számításai alapján számolható ki a gépjármű típusa alapján.</w:t>
      </w:r>
    </w:p>
    <w:p w14:paraId="62156331" w14:textId="1B860E4F" w:rsidR="0038305D" w:rsidRPr="0038305D" w:rsidRDefault="0038305D" w:rsidP="0038305D">
      <w:pPr>
        <w:pStyle w:val="Szvegtrzs"/>
        <w:numPr>
          <w:ilvl w:val="0"/>
          <w:numId w:val="10"/>
        </w:numPr>
        <w:jc w:val="center"/>
      </w:pPr>
      <w:r>
        <w:t>táblázat: Vállakozók kapacitása a szállítás</w:t>
      </w:r>
      <w:r w:rsidR="00A939AF">
        <w:t>r</w:t>
      </w:r>
      <w:r>
        <w:t>a</w:t>
      </w:r>
    </w:p>
    <w:tbl>
      <w:tblPr>
        <w:tblW w:w="2520" w:type="dxa"/>
        <w:tblInd w:w="35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9"/>
        <w:gridCol w:w="651"/>
      </w:tblGrid>
      <w:tr w:rsidR="0038305D" w:rsidRPr="0038305D" w14:paraId="69640FF3" w14:textId="77777777" w:rsidTr="00FC64F0">
        <w:trPr>
          <w:trHeight w:val="300"/>
        </w:trPr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2A4D0FCE" w14:textId="33808A0B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  <w:t>Alvállalkozó kapacitása</w:t>
            </w:r>
          </w:p>
        </w:tc>
      </w:tr>
      <w:tr w:rsidR="0038305D" w:rsidRPr="0038305D" w14:paraId="7E8C52F4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4CD5F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1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852A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800</w:t>
            </w:r>
          </w:p>
        </w:tc>
      </w:tr>
      <w:tr w:rsidR="0038305D" w:rsidRPr="0038305D" w14:paraId="02FE02DE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74B68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2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4BCDB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600</w:t>
            </w:r>
          </w:p>
        </w:tc>
      </w:tr>
      <w:tr w:rsidR="0038305D" w:rsidRPr="0038305D" w14:paraId="7818C69E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0A1F0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3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1633C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400</w:t>
            </w:r>
          </w:p>
        </w:tc>
      </w:tr>
      <w:tr w:rsidR="0038305D" w:rsidRPr="0038305D" w14:paraId="238EF6F6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82B9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4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BDFA1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400</w:t>
            </w:r>
          </w:p>
        </w:tc>
      </w:tr>
      <w:tr w:rsidR="0038305D" w:rsidRPr="0038305D" w14:paraId="61C72D01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FC2E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5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B4F1F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200</w:t>
            </w:r>
          </w:p>
        </w:tc>
      </w:tr>
      <w:tr w:rsidR="0038305D" w:rsidRPr="0038305D" w14:paraId="015E3853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669EA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6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F4B9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600</w:t>
            </w:r>
          </w:p>
        </w:tc>
      </w:tr>
      <w:tr w:rsidR="0038305D" w:rsidRPr="0038305D" w14:paraId="1EFB0DC9" w14:textId="77777777" w:rsidTr="00FC64F0">
        <w:trPr>
          <w:trHeight w:val="300"/>
        </w:trPr>
        <w:tc>
          <w:tcPr>
            <w:tcW w:w="18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376D6" w14:textId="77777777" w:rsidR="0038305D" w:rsidRPr="0038305D" w:rsidRDefault="0038305D" w:rsidP="0038305D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A971" w14:textId="77777777" w:rsidR="0038305D" w:rsidRPr="0038305D" w:rsidRDefault="0038305D" w:rsidP="0038305D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8305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</w:tbl>
    <w:p w14:paraId="1E52F86E" w14:textId="77777777" w:rsidR="0038305D" w:rsidRDefault="0038305D" w:rsidP="007B5C18">
      <w:pPr>
        <w:pStyle w:val="Szvegtrzs"/>
      </w:pPr>
    </w:p>
    <w:p w14:paraId="350B9A5C" w14:textId="62FA3456" w:rsidR="007B5C18" w:rsidRDefault="0099470E" w:rsidP="007B5C18">
      <w:pPr>
        <w:pStyle w:val="Szvegtrzs"/>
      </w:pPr>
      <w:r>
        <w:t>Minden vállalkozónak az általa jelentkezett útvonal teljesítésére vagy egy útvonal díja, mely teljes mértékben független a kiszállított csomagok számától, mivel az útvonal minimális elhagyása nem jelentkezik szignifikáns üzemanyag növekedéssel.</w:t>
      </w:r>
    </w:p>
    <w:p w14:paraId="74EC2606" w14:textId="2F3D4D89" w:rsidR="00FC64F0" w:rsidRDefault="00FC64F0" w:rsidP="00FC64F0">
      <w:pPr>
        <w:pStyle w:val="Szvegtrzs"/>
        <w:numPr>
          <w:ilvl w:val="0"/>
          <w:numId w:val="10"/>
        </w:numPr>
        <w:jc w:val="center"/>
      </w:pPr>
      <w:r>
        <w:t>táblázat: Vállakozó bére az útvonalra</w:t>
      </w:r>
    </w:p>
    <w:tbl>
      <w:tblPr>
        <w:tblW w:w="2820" w:type="dxa"/>
        <w:tblInd w:w="3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1273"/>
      </w:tblGrid>
      <w:tr w:rsidR="00FC64F0" w:rsidRPr="00FC64F0" w14:paraId="7ACDB3F5" w14:textId="77777777" w:rsidTr="00FC64F0">
        <w:trPr>
          <w:trHeight w:val="30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4349A1B7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  <w:t>Alvállakozó útvonal díja (bér)</w:t>
            </w:r>
          </w:p>
        </w:tc>
      </w:tr>
      <w:tr w:rsidR="00FC64F0" w:rsidRPr="00FC64F0" w14:paraId="2D46C282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DACF9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1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1A6BF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35 000 Ft</w:t>
            </w:r>
          </w:p>
        </w:tc>
      </w:tr>
      <w:tr w:rsidR="00FC64F0" w:rsidRPr="00FC64F0" w14:paraId="213AB2F6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0B5E5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2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EBC4D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25 000 Ft</w:t>
            </w:r>
          </w:p>
        </w:tc>
      </w:tr>
      <w:tr w:rsidR="00FC64F0" w:rsidRPr="00FC64F0" w14:paraId="08A2532F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04ACD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3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28699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18 000 Ft</w:t>
            </w:r>
          </w:p>
        </w:tc>
      </w:tr>
      <w:tr w:rsidR="00FC64F0" w:rsidRPr="00FC64F0" w14:paraId="61DEBA0B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DDD02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4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72A3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17 500 Ft</w:t>
            </w:r>
          </w:p>
        </w:tc>
      </w:tr>
      <w:tr w:rsidR="00FC64F0" w:rsidRPr="00FC64F0" w14:paraId="5C293934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4283D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889BF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14 000 Ft</w:t>
            </w:r>
          </w:p>
        </w:tc>
      </w:tr>
      <w:tr w:rsidR="00FC64F0" w:rsidRPr="00FC64F0" w14:paraId="006DC527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47168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6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F83BD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22 750 Ft</w:t>
            </w:r>
          </w:p>
        </w:tc>
      </w:tr>
      <w:tr w:rsidR="00FC64F0" w:rsidRPr="00FC64F0" w14:paraId="041CFD11" w14:textId="77777777" w:rsidTr="00FC64F0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11454" w14:textId="77777777" w:rsidR="00FC64F0" w:rsidRPr="00FC64F0" w:rsidRDefault="00FC64F0" w:rsidP="00FC64F0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5A5F9" w14:textId="77777777" w:rsidR="00FC64F0" w:rsidRPr="00FC64F0" w:rsidRDefault="00FC64F0" w:rsidP="00FC64F0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C64F0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</w:tbl>
    <w:p w14:paraId="5563EC22" w14:textId="77777777" w:rsidR="00F727E8" w:rsidRDefault="00F727E8" w:rsidP="00FC64F0">
      <w:pPr>
        <w:pStyle w:val="Szvegtrzs"/>
        <w:ind w:left="720"/>
      </w:pPr>
    </w:p>
    <w:p w14:paraId="3D29D4CA" w14:textId="03D0B2AA" w:rsidR="00F727E8" w:rsidRDefault="00F727E8" w:rsidP="00F727E8">
      <w:pPr>
        <w:pStyle w:val="Szvegtrzs"/>
      </w:pPr>
    </w:p>
    <w:p w14:paraId="7862CA45" w14:textId="77777777" w:rsidR="00C73F7F" w:rsidRDefault="00C73F7F" w:rsidP="00F727E8">
      <w:pPr>
        <w:pStyle w:val="Szvegtrzs"/>
      </w:pPr>
    </w:p>
    <w:p w14:paraId="5DD43F7C" w14:textId="3AFA87A2" w:rsidR="00FC64F0" w:rsidRDefault="00F727E8" w:rsidP="00F727E8">
      <w:pPr>
        <w:pStyle w:val="Szvegtrzs"/>
      </w:pPr>
      <w:r>
        <w:t>Szükséges még megadni a szállítani kívánt termékek kapacitás igényét</w:t>
      </w:r>
      <w:r w:rsidR="00C73F7F">
        <w:t>, hogy egy terméknek mekkora kapacitás igénye van.</w:t>
      </w:r>
    </w:p>
    <w:p w14:paraId="5405C4AD" w14:textId="697A0B58" w:rsidR="00F727E8" w:rsidRDefault="00F727E8" w:rsidP="00F727E8">
      <w:pPr>
        <w:pStyle w:val="Szvegtrzs"/>
        <w:jc w:val="center"/>
      </w:pPr>
      <w:r>
        <w:t>3.táblázat: Termékek kapacitás igénye</w:t>
      </w:r>
    </w:p>
    <w:tbl>
      <w:tblPr>
        <w:tblpPr w:leftFromText="141" w:rightFromText="141" w:vertAnchor="page" w:horzAnchor="margin" w:tblpXSpec="center" w:tblpY="4456"/>
        <w:tblW w:w="2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833"/>
      </w:tblGrid>
      <w:tr w:rsidR="002F60B7" w:rsidRPr="00F727E8" w14:paraId="214257E3" w14:textId="77777777" w:rsidTr="002F60B7">
        <w:trPr>
          <w:trHeight w:val="300"/>
        </w:trPr>
        <w:tc>
          <w:tcPr>
            <w:tcW w:w="28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ECF4977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  <w:t>Termékeknek szükséges hely</w:t>
            </w:r>
          </w:p>
        </w:tc>
      </w:tr>
      <w:tr w:rsidR="002F60B7" w:rsidRPr="00F727E8" w14:paraId="0EC07AC5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6A79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1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509D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70</w:t>
            </w:r>
          </w:p>
        </w:tc>
      </w:tr>
      <w:tr w:rsidR="002F60B7" w:rsidRPr="00F727E8" w14:paraId="225E34A2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820E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4062F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100</w:t>
            </w:r>
          </w:p>
        </w:tc>
      </w:tr>
      <w:tr w:rsidR="002F60B7" w:rsidRPr="00F727E8" w14:paraId="4A13CF4E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5F290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72B45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30</w:t>
            </w:r>
          </w:p>
        </w:tc>
      </w:tr>
      <w:tr w:rsidR="002F60B7" w:rsidRPr="00F727E8" w14:paraId="64D30995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C9FC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2E7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70</w:t>
            </w:r>
          </w:p>
        </w:tc>
      </w:tr>
      <w:tr w:rsidR="002F60B7" w:rsidRPr="00F727E8" w14:paraId="0EDD24DF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38807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5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6216C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60</w:t>
            </w:r>
          </w:p>
        </w:tc>
      </w:tr>
      <w:tr w:rsidR="002F60B7" w:rsidRPr="00F727E8" w14:paraId="7E6AF54E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C436C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359DB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</w:t>
            </w:r>
          </w:p>
        </w:tc>
      </w:tr>
      <w:tr w:rsidR="002F60B7" w:rsidRPr="00F727E8" w14:paraId="1A8D4F54" w14:textId="77777777" w:rsidTr="002F60B7">
        <w:trPr>
          <w:trHeight w:val="300"/>
        </w:trPr>
        <w:tc>
          <w:tcPr>
            <w:tcW w:w="19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ADDD" w14:textId="77777777" w:rsidR="002F60B7" w:rsidRPr="00F727E8" w:rsidRDefault="002F60B7" w:rsidP="002F60B7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F34B" w14:textId="77777777" w:rsidR="002F60B7" w:rsidRPr="00F727E8" w:rsidRDefault="002F60B7" w:rsidP="002F60B7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F727E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</w:tbl>
    <w:p w14:paraId="2C248EFF" w14:textId="05FA3EF9" w:rsidR="00F727E8" w:rsidRDefault="00F727E8" w:rsidP="00F727E8">
      <w:pPr>
        <w:pStyle w:val="Szvegtrzs"/>
      </w:pPr>
    </w:p>
    <w:p w14:paraId="6C4E7BFE" w14:textId="19F7BF8E" w:rsidR="00236780" w:rsidRDefault="00236780" w:rsidP="00F727E8">
      <w:pPr>
        <w:pStyle w:val="Szvegtrzs"/>
      </w:pPr>
    </w:p>
    <w:p w14:paraId="507C5CDD" w14:textId="4E035F8E" w:rsidR="00236780" w:rsidRDefault="00236780" w:rsidP="00F727E8">
      <w:pPr>
        <w:pStyle w:val="Szvegtrzs"/>
      </w:pPr>
    </w:p>
    <w:p w14:paraId="7275992F" w14:textId="24828EAC" w:rsidR="00236780" w:rsidRDefault="00236780" w:rsidP="00F727E8">
      <w:pPr>
        <w:pStyle w:val="Szvegtrzs"/>
      </w:pPr>
    </w:p>
    <w:p w14:paraId="3FA813DB" w14:textId="2E0E9B51" w:rsidR="00236780" w:rsidRDefault="00236780" w:rsidP="00F727E8">
      <w:pPr>
        <w:pStyle w:val="Szvegtrzs"/>
      </w:pPr>
    </w:p>
    <w:p w14:paraId="01693557" w14:textId="3C3005F3" w:rsidR="00236780" w:rsidRDefault="00236780" w:rsidP="00F727E8">
      <w:pPr>
        <w:pStyle w:val="Szvegtrzs"/>
      </w:pPr>
    </w:p>
    <w:p w14:paraId="19610FBA" w14:textId="3BA50659" w:rsidR="00236780" w:rsidRDefault="00236780" w:rsidP="00F727E8">
      <w:pPr>
        <w:pStyle w:val="Szvegtrzs"/>
      </w:pPr>
    </w:p>
    <w:p w14:paraId="44F14B84" w14:textId="77EACFDB" w:rsidR="00236780" w:rsidRDefault="00236780" w:rsidP="00F727E8">
      <w:pPr>
        <w:pStyle w:val="Szvegtrzs"/>
      </w:pPr>
    </w:p>
    <w:p w14:paraId="0634FAA6" w14:textId="361B6B8A" w:rsidR="00236780" w:rsidRDefault="00236780" w:rsidP="00F727E8">
      <w:pPr>
        <w:pStyle w:val="Szvegtrzs"/>
      </w:pPr>
      <w:r>
        <w:t>Ezek a paraméterek mellet még szükséges megadni a vállalkozónak az útvonalra számolt üzemanyag költségüket:</w:t>
      </w:r>
    </w:p>
    <w:p w14:paraId="2E534634" w14:textId="26C31372" w:rsidR="00236780" w:rsidRDefault="00236780" w:rsidP="00303F63">
      <w:pPr>
        <w:pStyle w:val="Szvegtrzs"/>
        <w:numPr>
          <w:ilvl w:val="0"/>
          <w:numId w:val="11"/>
        </w:numPr>
        <w:jc w:val="center"/>
      </w:pPr>
      <w:r>
        <w:t xml:space="preserve">táblázat: </w:t>
      </w:r>
      <w:r w:rsidR="00F128EB">
        <w:t>vállalkozok</w:t>
      </w:r>
      <w:r>
        <w:t xml:space="preserve"> üzemanyag költ</w:t>
      </w:r>
      <w:r w:rsidR="00F128EB">
        <w:t>s</w:t>
      </w:r>
      <w:r>
        <w:t>é</w:t>
      </w:r>
      <w:r w:rsidR="00F128EB">
        <w:t>g</w:t>
      </w:r>
      <w:r>
        <w:t>e</w:t>
      </w:r>
    </w:p>
    <w:tbl>
      <w:tblPr>
        <w:tblW w:w="3254" w:type="dxa"/>
        <w:tblInd w:w="34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1707"/>
      </w:tblGrid>
      <w:tr w:rsidR="00303F63" w:rsidRPr="00303F63" w14:paraId="2A0801B4" w14:textId="77777777" w:rsidTr="00561F55">
        <w:trPr>
          <w:trHeight w:val="300"/>
        </w:trPr>
        <w:tc>
          <w:tcPr>
            <w:tcW w:w="32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14:paraId="6A8C78ED" w14:textId="3B655BA5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  <w:t>Vállakozó útvonal díja</w:t>
            </w:r>
            <w:r w:rsidR="00561F5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hu-HU" w:bidi="ar-SA"/>
              </w:rPr>
              <w:t xml:space="preserve"> (üzemanyag)</w:t>
            </w:r>
          </w:p>
        </w:tc>
      </w:tr>
      <w:tr w:rsidR="00303F63" w:rsidRPr="00303F63" w14:paraId="5B15B91F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6158F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1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5C726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22 000 Ft</w:t>
            </w:r>
          </w:p>
        </w:tc>
      </w:tr>
      <w:tr w:rsidR="00303F63" w:rsidRPr="00303F63" w14:paraId="3FD6E502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BBC91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2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EC81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18 500 Ft</w:t>
            </w:r>
          </w:p>
        </w:tc>
      </w:tr>
      <w:tr w:rsidR="00303F63" w:rsidRPr="00303F63" w14:paraId="6470A1B4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C56E4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3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E4884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16 000 Ft</w:t>
            </w:r>
          </w:p>
        </w:tc>
      </w:tr>
      <w:tr w:rsidR="00303F63" w:rsidRPr="00303F63" w14:paraId="5BDD2815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8679B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4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90C2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15 500 Ft</w:t>
            </w:r>
          </w:p>
        </w:tc>
      </w:tr>
      <w:tr w:rsidR="00303F63" w:rsidRPr="00303F63" w14:paraId="00E51A70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7A404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5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C06FF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12 000 Ft</w:t>
            </w:r>
          </w:p>
        </w:tc>
      </w:tr>
      <w:tr w:rsidR="00303F63" w:rsidRPr="00303F63" w14:paraId="77A21DFD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FE32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6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BB742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18 000 Ft</w:t>
            </w:r>
          </w:p>
        </w:tc>
      </w:tr>
      <w:tr w:rsidR="00303F63" w:rsidRPr="00303F63" w14:paraId="6C467717" w14:textId="77777777" w:rsidTr="00561F55">
        <w:trPr>
          <w:trHeight w:val="300"/>
        </w:trPr>
        <w:tc>
          <w:tcPr>
            <w:tcW w:w="1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569E6" w14:textId="77777777" w:rsidR="00303F63" w:rsidRPr="00303F63" w:rsidRDefault="00303F63" w:rsidP="00303F63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C611D" w14:textId="77777777" w:rsidR="00303F63" w:rsidRPr="00303F63" w:rsidRDefault="00303F63" w:rsidP="00303F63">
            <w:pPr>
              <w:suppressAutoHyphens w:val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303F63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</w:tbl>
    <w:p w14:paraId="15C9B761" w14:textId="77777777" w:rsidR="00236780" w:rsidRDefault="00236780" w:rsidP="00236780">
      <w:pPr>
        <w:pStyle w:val="Szvegtrzs"/>
        <w:ind w:left="720"/>
      </w:pPr>
    </w:p>
    <w:p w14:paraId="6DD95CA1" w14:textId="77777777" w:rsidR="002F60B7" w:rsidRDefault="002F60B7" w:rsidP="00F727E8">
      <w:pPr>
        <w:pStyle w:val="Szvegtrzs"/>
      </w:pPr>
    </w:p>
    <w:p w14:paraId="541C4C07" w14:textId="77777777" w:rsidR="002F60B7" w:rsidRDefault="002F60B7" w:rsidP="00F727E8">
      <w:pPr>
        <w:pStyle w:val="Szvegtrzs"/>
      </w:pPr>
    </w:p>
    <w:p w14:paraId="237FC5AE" w14:textId="77777777" w:rsidR="002F60B7" w:rsidRDefault="002F60B7" w:rsidP="00F727E8">
      <w:pPr>
        <w:pStyle w:val="Szvegtrzs"/>
      </w:pPr>
    </w:p>
    <w:p w14:paraId="68ABA960" w14:textId="3A28FD24" w:rsidR="002F60B7" w:rsidRDefault="002F60B7" w:rsidP="00F727E8">
      <w:pPr>
        <w:pStyle w:val="Szvegtrzs"/>
      </w:pPr>
    </w:p>
    <w:p w14:paraId="51842DB0" w14:textId="77777777" w:rsidR="002F60B7" w:rsidRDefault="002F60B7" w:rsidP="00F727E8">
      <w:pPr>
        <w:pStyle w:val="Szvegtrzs"/>
      </w:pPr>
    </w:p>
    <w:p w14:paraId="024226FB" w14:textId="77777777" w:rsidR="002F60B7" w:rsidRDefault="002F60B7" w:rsidP="00F727E8">
      <w:pPr>
        <w:pStyle w:val="Szvegtrzs"/>
      </w:pPr>
    </w:p>
    <w:p w14:paraId="13F9B9AA" w14:textId="1C8DAD68" w:rsidR="00236780" w:rsidRDefault="00A820C9" w:rsidP="00F727E8">
      <w:pPr>
        <w:pStyle w:val="Szvegtrzs"/>
      </w:pPr>
      <w:r>
        <w:lastRenderedPageBreak/>
        <w:t xml:space="preserve">Legvégül egy olyan mátrixra van szükségünk, hogy a </w:t>
      </w:r>
      <w:r w:rsidR="00A22D76">
        <w:t>vállalkozói</w:t>
      </w:r>
      <w:r>
        <w:t xml:space="preserve"> </w:t>
      </w:r>
      <w:r w:rsidR="00411056">
        <w:t>útvonalak</w:t>
      </w:r>
      <w:r>
        <w:t xml:space="preserve"> érintek-e a termékek kiszállítási </w:t>
      </w:r>
      <w:r w:rsidR="00A22D76">
        <w:t>címét</w:t>
      </w:r>
      <w:r w:rsidR="00411056">
        <w:t xml:space="preserve"> vagy sem.</w:t>
      </w:r>
    </w:p>
    <w:p w14:paraId="2F8AC286" w14:textId="77777777" w:rsidR="00A12666" w:rsidRDefault="00A12666" w:rsidP="00F727E8">
      <w:pPr>
        <w:pStyle w:val="Szvegtrzs"/>
      </w:pPr>
    </w:p>
    <w:p w14:paraId="5B566EFB" w14:textId="0C0DA34D" w:rsidR="00A12666" w:rsidRDefault="00A12666" w:rsidP="00A12666">
      <w:pPr>
        <w:pStyle w:val="Szvegtrzs"/>
        <w:numPr>
          <w:ilvl w:val="0"/>
          <w:numId w:val="11"/>
        </w:numPr>
        <w:jc w:val="center"/>
      </w:pPr>
      <w:r>
        <w:t>táblázat: vállalkozok mely termékeket érintik az útjuk során</w:t>
      </w:r>
    </w:p>
    <w:tbl>
      <w:tblPr>
        <w:tblW w:w="9134" w:type="dxa"/>
        <w:tblInd w:w="4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1276"/>
        <w:gridCol w:w="1276"/>
        <w:gridCol w:w="1275"/>
        <w:gridCol w:w="1276"/>
        <w:gridCol w:w="492"/>
      </w:tblGrid>
      <w:tr w:rsidR="00264078" w:rsidRPr="00A12666" w14:paraId="375DD3CA" w14:textId="01A9FBD8" w:rsidTr="00264078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6D599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D1577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49A0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5F56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2269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EA83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191A9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Vállakozó 6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F4836" w14:textId="5DC7F385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63DA718B" w14:textId="17F47FF4" w:rsidTr="00264078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2CC98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F9F64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6D55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43F2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9499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8AD3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780F0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D6A1E" w14:textId="299E9789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4DE3E4D3" w14:textId="39B6374C" w:rsidTr="00264078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2D316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8DAEA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40BE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764B6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499F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838C0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C503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436F4" w14:textId="69FF57E3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347C6DBE" w14:textId="635EE9DD" w:rsidTr="00264078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479F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E77DB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8BEE9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0CCE2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0C495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50BB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1682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3EB613" w14:textId="462599B6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791A6E6F" w14:textId="04CBA0C0" w:rsidTr="00264078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AD6E2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2732A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1502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C638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19AD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1D8B0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C5C9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E29BC7" w14:textId="0CC479D9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1B8325EC" w14:textId="2F4030A1" w:rsidTr="00264078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7DEE" w14:textId="77777777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Termék 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D2A1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F22B0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27641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F94ED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0FE93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02E8" w14:textId="7777777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A1266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65798" w14:textId="6D196771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  <w:tr w:rsidR="00264078" w:rsidRPr="00A12666" w14:paraId="34E23DD7" w14:textId="77777777" w:rsidTr="00264078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25329C" w14:textId="73AC6420" w:rsidR="00264078" w:rsidRPr="00A12666" w:rsidRDefault="00264078" w:rsidP="00A12666">
            <w:pPr>
              <w:suppressAutoHyphens w:val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36C89" w14:textId="48AFA96A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764E4" w14:textId="7B8A4F4B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3D3F" w14:textId="19271C4B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87021" w14:textId="202CA6A4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C27E73" w14:textId="70116481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9E128" w14:textId="393AA004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BFC481" w14:textId="25CF8367" w:rsidR="00264078" w:rsidRPr="00A12666" w:rsidRDefault="00264078" w:rsidP="00A12666">
            <w:pPr>
              <w:suppressAutoHyphens w:val="0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…</w:t>
            </w:r>
          </w:p>
        </w:tc>
      </w:tr>
    </w:tbl>
    <w:p w14:paraId="421AC8D6" w14:textId="19BE9FF7" w:rsidR="00A12666" w:rsidRDefault="00A12666" w:rsidP="00F727E8">
      <w:pPr>
        <w:pStyle w:val="Szvegtrzs"/>
      </w:pPr>
    </w:p>
    <w:p w14:paraId="410B7736" w14:textId="6D7D5DAE" w:rsidR="002F60B7" w:rsidRDefault="002F60B7" w:rsidP="00F727E8">
      <w:pPr>
        <w:pStyle w:val="Szvegtrzs"/>
      </w:pPr>
      <w:r>
        <w:t>Minden olyan vállalkozó</w:t>
      </w:r>
      <w:r w:rsidR="001C3789">
        <w:t>t</w:t>
      </w:r>
      <w:r>
        <w:t xml:space="preserve">, </w:t>
      </w:r>
      <w:r w:rsidR="001C3789">
        <w:t>a</w:t>
      </w:r>
      <w:r>
        <w:t xml:space="preserve">melyet alkalmaz a szállítások során a fővállalkozó, minden egyes címért biztosít címpénzt, mely azt jelenti, hogy az elbírált bevételen </w:t>
      </w:r>
      <w:r w:rsidR="001C3789">
        <w:t>felül,</w:t>
      </w:r>
      <w:r>
        <w:t xml:space="preserve"> címenként 300Ft-os címpénzt biztosít</w:t>
      </w:r>
      <w:r w:rsidR="001C3789">
        <w:t xml:space="preserve"> az alkalmazott vállalkozóknak.</w:t>
      </w:r>
    </w:p>
    <w:p w14:paraId="71E6256A" w14:textId="77777777" w:rsidR="00077380" w:rsidRDefault="00077380" w:rsidP="00F727E8">
      <w:pPr>
        <w:pStyle w:val="Szvegtrzs"/>
      </w:pPr>
    </w:p>
    <w:p w14:paraId="4F9B776C" w14:textId="59D57885" w:rsidR="00077380" w:rsidRDefault="00077380" w:rsidP="00F727E8">
      <w:pPr>
        <w:pStyle w:val="Szvegtrzs"/>
        <w:rPr>
          <w:i/>
          <w:iCs/>
        </w:rPr>
      </w:pPr>
      <w:r>
        <w:t xml:space="preserve">A fenti </w:t>
      </w:r>
      <w:r w:rsidR="001C3789">
        <w:t>paraméterek</w:t>
      </w:r>
      <w:r>
        <w:t xml:space="preserve"> alapján a következő adatok lettek rögzítve (</w:t>
      </w:r>
      <w:r w:rsidRPr="00077380">
        <w:rPr>
          <w:i/>
          <w:iCs/>
        </w:rPr>
        <w:t>mivel generált adatok, így a dokumentáció eltérhet a kódban szereplő adatokt</w:t>
      </w:r>
      <w:r>
        <w:rPr>
          <w:i/>
          <w:iCs/>
        </w:rPr>
        <w:t>ó</w:t>
      </w:r>
      <w:r w:rsidRPr="00077380">
        <w:rPr>
          <w:i/>
          <w:iCs/>
        </w:rPr>
        <w:t>l)</w:t>
      </w:r>
    </w:p>
    <w:p w14:paraId="37238FE4" w14:textId="6A53F7BD" w:rsidR="005C6D5A" w:rsidRDefault="005C6D5A" w:rsidP="00F727E8">
      <w:pPr>
        <w:pStyle w:val="Szvegtrzs"/>
        <w:rPr>
          <w:i/>
          <w:iCs/>
        </w:rPr>
      </w:pPr>
    </w:p>
    <w:p w14:paraId="6B9E3BCE" w14:textId="05926F6D" w:rsidR="002F60B7" w:rsidRDefault="005C6D5A" w:rsidP="00F727E8">
      <w:pPr>
        <w:pStyle w:val="Szvegtrzs"/>
      </w:pPr>
      <w:r>
        <w:t>A lenti módon van megadva, egy-egy vállalkozónak a biztosított gépjárműnek a számított kapacitása</w:t>
      </w:r>
      <w:r w:rsidR="001C3789">
        <w:t>.</w:t>
      </w:r>
    </w:p>
    <w:p w14:paraId="30AC197D" w14:textId="288C5BF6" w:rsidR="00077380" w:rsidRDefault="005C6D5A" w:rsidP="005C6D5A">
      <w:pPr>
        <w:pStyle w:val="Szvegtrzs"/>
        <w:numPr>
          <w:ilvl w:val="0"/>
          <w:numId w:val="11"/>
        </w:numPr>
        <w:jc w:val="center"/>
      </w:pPr>
      <w:r>
        <w:t>kódrészlet: vállalkozok kapacitása</w:t>
      </w:r>
    </w:p>
    <w:p w14:paraId="0FDDE679" w14:textId="7A056FA3" w:rsidR="00077380" w:rsidRDefault="00077380" w:rsidP="00F727E8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D98A897" wp14:editId="575B93EE">
                <wp:simplePos x="0" y="0"/>
                <wp:positionH relativeFrom="column">
                  <wp:posOffset>2108835</wp:posOffset>
                </wp:positionH>
                <wp:positionV relativeFrom="paragraph">
                  <wp:posOffset>48895</wp:posOffset>
                </wp:positionV>
                <wp:extent cx="1971675" cy="2514600"/>
                <wp:effectExtent l="0" t="0" r="28575" b="1905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D5BD1" w14:textId="77777777" w:rsidR="00077380" w:rsidRPr="00077380" w:rsidRDefault="00077380" w:rsidP="00077380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param</w:t>
                            </w:r>
                            <w:r w:rsidRPr="0007738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kapacitas :=</w:t>
                            </w:r>
                          </w:p>
                          <w:p w14:paraId="6C5C482B" w14:textId="6A985A75" w:rsidR="00077380" w:rsidRPr="00346DF3" w:rsidRDefault="00077380" w:rsidP="00077380">
                            <w:pPr>
                              <w:ind w:firstLine="709"/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1 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800 </w:t>
                            </w:r>
                          </w:p>
                          <w:p w14:paraId="49666949" w14:textId="4D581C41" w:rsidR="00077380" w:rsidRPr="00346DF3" w:rsidRDefault="00077380" w:rsidP="00077380">
                            <w:pPr>
                              <w:ind w:firstLine="709"/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2 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600</w:t>
                            </w:r>
                          </w:p>
                          <w:p w14:paraId="78E1F38D" w14:textId="17715C68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3 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400</w:t>
                            </w:r>
                          </w:p>
                          <w:p w14:paraId="0F4966DB" w14:textId="3F8B4CFE" w:rsidR="00077380" w:rsidRPr="00346DF3" w:rsidRDefault="00077380" w:rsidP="00077380">
                            <w:pPr>
                              <w:ind w:firstLine="709"/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400</w:t>
                            </w:r>
                          </w:p>
                          <w:p w14:paraId="0DFB9223" w14:textId="0BA5B553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5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200</w:t>
                            </w:r>
                          </w:p>
                          <w:p w14:paraId="0722137F" w14:textId="091A1765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600</w:t>
                            </w:r>
                          </w:p>
                          <w:p w14:paraId="4152AD41" w14:textId="40AF6EAD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400</w:t>
                            </w:r>
                          </w:p>
                          <w:p w14:paraId="1BCD6058" w14:textId="7CBC81AF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200</w:t>
                            </w:r>
                          </w:p>
                          <w:p w14:paraId="30F5DF9E" w14:textId="26803236" w:rsidR="00077380" w:rsidRPr="00346DF3" w:rsidRDefault="00077380" w:rsidP="00077380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9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800</w:t>
                            </w:r>
                          </w:p>
                          <w:p w14:paraId="219C9C6E" w14:textId="6506CA7D" w:rsidR="00077380" w:rsidRPr="00077380" w:rsidRDefault="00077380" w:rsidP="00077380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</w:t>
                            </w:r>
                            <w:r w:rsidRPr="00346DF3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200</w:t>
                            </w:r>
                            <w:r w:rsidRPr="00077380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98A897" id="Téglalap 7" o:spid="_x0000_s1026" style="position:absolute;left:0;text-align:left;margin-left:166.05pt;margin-top:3.85pt;width:155.25pt;height:198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" filled="f" strokecolor="#1f3763 [1604]" strokeweight="1pt">
                <v:textbox>
                  <w:txbxContent>
                    <w:p w14:paraId="7A5D5BD1" w14:textId="77777777" w:rsidR="00077380" w:rsidRPr="00077380" w:rsidRDefault="00077380" w:rsidP="00077380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param</w:t>
                      </w:r>
                      <w:r w:rsidRPr="0007738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kapacitas :=</w:t>
                      </w:r>
                    </w:p>
                    <w:p w14:paraId="6C5C482B" w14:textId="6A985A75" w:rsidR="00077380" w:rsidRPr="00346DF3" w:rsidRDefault="00077380" w:rsidP="00077380">
                      <w:pPr>
                        <w:ind w:firstLine="709"/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1 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800 </w:t>
                      </w:r>
                    </w:p>
                    <w:p w14:paraId="49666949" w14:textId="4D581C41" w:rsidR="00077380" w:rsidRPr="00346DF3" w:rsidRDefault="00077380" w:rsidP="00077380">
                      <w:pPr>
                        <w:ind w:firstLine="709"/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2 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600</w:t>
                      </w:r>
                    </w:p>
                    <w:p w14:paraId="78E1F38D" w14:textId="17715C68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3 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400</w:t>
                      </w:r>
                    </w:p>
                    <w:p w14:paraId="0F4966DB" w14:textId="3F8B4CFE" w:rsidR="00077380" w:rsidRPr="00346DF3" w:rsidRDefault="00077380" w:rsidP="00077380">
                      <w:pPr>
                        <w:ind w:firstLine="709"/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400</w:t>
                      </w:r>
                    </w:p>
                    <w:p w14:paraId="0DFB9223" w14:textId="0BA5B553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5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200</w:t>
                      </w:r>
                    </w:p>
                    <w:p w14:paraId="0722137F" w14:textId="091A1765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600</w:t>
                      </w:r>
                    </w:p>
                    <w:p w14:paraId="4152AD41" w14:textId="40AF6EAD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400</w:t>
                      </w:r>
                    </w:p>
                    <w:p w14:paraId="1BCD6058" w14:textId="7CBC81AF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200</w:t>
                      </w:r>
                    </w:p>
                    <w:p w14:paraId="30F5DF9E" w14:textId="26803236" w:rsidR="00077380" w:rsidRPr="00346DF3" w:rsidRDefault="00077380" w:rsidP="00077380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9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800</w:t>
                      </w:r>
                    </w:p>
                    <w:p w14:paraId="219C9C6E" w14:textId="6506CA7D" w:rsidR="00077380" w:rsidRPr="00077380" w:rsidRDefault="00077380" w:rsidP="00077380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</w:t>
                      </w:r>
                      <w:r w:rsidRPr="00346DF3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200</w:t>
                      </w:r>
                      <w:r w:rsidRPr="00077380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31BCE72F" w14:textId="46AAA3BD" w:rsidR="00077380" w:rsidRDefault="00077380" w:rsidP="00F727E8">
      <w:pPr>
        <w:pStyle w:val="Szvegtrzs"/>
      </w:pPr>
    </w:p>
    <w:p w14:paraId="1B5854AA" w14:textId="09BFF3F8" w:rsidR="00077380" w:rsidRDefault="00077380" w:rsidP="00F727E8">
      <w:pPr>
        <w:pStyle w:val="Szvegtrzs"/>
      </w:pPr>
    </w:p>
    <w:p w14:paraId="131F7724" w14:textId="4F361490" w:rsidR="00077380" w:rsidRDefault="00077380" w:rsidP="00F727E8">
      <w:pPr>
        <w:pStyle w:val="Szvegtrzs"/>
      </w:pPr>
    </w:p>
    <w:p w14:paraId="68BFCA34" w14:textId="71EFBF72" w:rsidR="00077380" w:rsidRDefault="00077380" w:rsidP="00F727E8">
      <w:pPr>
        <w:pStyle w:val="Szvegtrzs"/>
      </w:pPr>
    </w:p>
    <w:p w14:paraId="15907EFD" w14:textId="0ACBA7ED" w:rsidR="00077380" w:rsidRDefault="00077380" w:rsidP="00F727E8">
      <w:pPr>
        <w:pStyle w:val="Szvegtrzs"/>
      </w:pPr>
    </w:p>
    <w:p w14:paraId="41F5DC0E" w14:textId="3D373ED5" w:rsidR="00077380" w:rsidRDefault="00077380" w:rsidP="00F727E8">
      <w:pPr>
        <w:pStyle w:val="Szvegtrzs"/>
      </w:pPr>
    </w:p>
    <w:p w14:paraId="0B723C9C" w14:textId="76335C27" w:rsidR="00077380" w:rsidRDefault="00077380" w:rsidP="00F727E8">
      <w:pPr>
        <w:pStyle w:val="Szvegtrzs"/>
      </w:pPr>
    </w:p>
    <w:p w14:paraId="2B63328A" w14:textId="6F46F749" w:rsidR="00077380" w:rsidRDefault="00077380" w:rsidP="00F727E8">
      <w:pPr>
        <w:pStyle w:val="Szvegtrzs"/>
      </w:pPr>
    </w:p>
    <w:p w14:paraId="1089A5F5" w14:textId="436E3D80" w:rsidR="005C6D5A" w:rsidRDefault="005C6D5A" w:rsidP="00F727E8">
      <w:pPr>
        <w:pStyle w:val="Szvegtrzs"/>
      </w:pPr>
    </w:p>
    <w:p w14:paraId="2C06EDF7" w14:textId="77777777" w:rsidR="001C3789" w:rsidRDefault="001C3789" w:rsidP="00F727E8">
      <w:pPr>
        <w:pStyle w:val="Szvegtrzs"/>
      </w:pPr>
    </w:p>
    <w:p w14:paraId="0692DC4B" w14:textId="7D7FD478" w:rsidR="005C6D5A" w:rsidRDefault="005C6D5A" w:rsidP="00F727E8">
      <w:pPr>
        <w:pStyle w:val="Szvegtrzs"/>
      </w:pPr>
      <w:r>
        <w:t>A vállalkozók, ha alkalmazzák őket a választott útvonalon, akkor ekkora összeget kérnek az útvonal bejárásért</w:t>
      </w:r>
    </w:p>
    <w:p w14:paraId="5376D73B" w14:textId="63A9B449" w:rsidR="005C6D5A" w:rsidRDefault="005C6D5A" w:rsidP="005C6D5A">
      <w:pPr>
        <w:pStyle w:val="Szvegtrzs"/>
        <w:numPr>
          <w:ilvl w:val="0"/>
          <w:numId w:val="11"/>
        </w:numPr>
        <w:jc w:val="center"/>
      </w:pPr>
      <w:r>
        <w:t>kódrészlet: vállalkozók fizetése, ha teljesítik az útvonalat</w:t>
      </w:r>
    </w:p>
    <w:p w14:paraId="00763B2D" w14:textId="217E14A7" w:rsidR="005C6D5A" w:rsidRDefault="005C6D5A" w:rsidP="005C6D5A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4DDD45D" wp14:editId="3300F96B">
                <wp:simplePos x="0" y="0"/>
                <wp:positionH relativeFrom="column">
                  <wp:posOffset>2162175</wp:posOffset>
                </wp:positionH>
                <wp:positionV relativeFrom="paragraph">
                  <wp:posOffset>76200</wp:posOffset>
                </wp:positionV>
                <wp:extent cx="1971675" cy="2514600"/>
                <wp:effectExtent l="0" t="0" r="28575" b="19050"/>
                <wp:wrapNone/>
                <wp:docPr id="9" name="Téglala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62833" w14:textId="77777777" w:rsidR="005C6D5A" w:rsidRPr="005C6D5A" w:rsidRDefault="005C6D5A" w:rsidP="005C6D5A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param</w:t>
                            </w:r>
                            <w:r w:rsidRPr="005C6D5A">
                              <w:rPr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C6D5A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fizetesek :=</w:t>
                            </w:r>
                          </w:p>
                          <w:p w14:paraId="5011107B" w14:textId="20D8200E" w:rsidR="005C6D5A" w:rsidRPr="005C6D5A" w:rsidRDefault="005C6D5A" w:rsidP="005C6D5A">
                            <w:pPr>
                              <w:ind w:firstLine="709"/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35000</w:t>
                            </w:r>
                          </w:p>
                          <w:p w14:paraId="39B2245D" w14:textId="5E771B50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25000</w:t>
                            </w:r>
                          </w:p>
                          <w:p w14:paraId="0229C9EC" w14:textId="676B870A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18000</w:t>
                            </w:r>
                          </w:p>
                          <w:p w14:paraId="183416D0" w14:textId="60B45B57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17500</w:t>
                            </w:r>
                          </w:p>
                          <w:p w14:paraId="215BE642" w14:textId="49827D3A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5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14000</w:t>
                            </w:r>
                          </w:p>
                          <w:p w14:paraId="5D9D4166" w14:textId="74BAC023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22750</w:t>
                            </w:r>
                          </w:p>
                          <w:p w14:paraId="74E2D492" w14:textId="6A03EA88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21800</w:t>
                            </w:r>
                          </w:p>
                          <w:p w14:paraId="3D01E22B" w14:textId="212BCD19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13990</w:t>
                            </w:r>
                          </w:p>
                          <w:p w14:paraId="0C4E72A7" w14:textId="365CF7C5" w:rsidR="005C6D5A" w:rsidRPr="005C6D5A" w:rsidRDefault="005C6D5A" w:rsidP="005C6D5A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9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32500</w:t>
                            </w:r>
                          </w:p>
                          <w:p w14:paraId="6E9802F7" w14:textId="59E62823" w:rsidR="005C6D5A" w:rsidRPr="005C6D5A" w:rsidRDefault="005C6D5A" w:rsidP="005C6D5A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</w:t>
                            </w:r>
                            <w:r w:rsidRPr="005C6D5A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16500</w:t>
                            </w:r>
                            <w:r w:rsidRPr="005C6D5A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DD45D" id="Téglalap 9" o:spid="_x0000_s1027" style="position:absolute;left:0;text-align:left;margin-left:170.25pt;margin-top:6pt;width:155.25pt;height:198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" filled="f" strokecolor="#1f3763 [1604]" strokeweight="1pt">
                <v:textbox>
                  <w:txbxContent>
                    <w:p w14:paraId="3F162833" w14:textId="77777777" w:rsidR="005C6D5A" w:rsidRPr="005C6D5A" w:rsidRDefault="005C6D5A" w:rsidP="005C6D5A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param</w:t>
                      </w:r>
                      <w:r w:rsidRPr="005C6D5A">
                        <w:rPr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C6D5A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fizetesek :=</w:t>
                      </w:r>
                    </w:p>
                    <w:p w14:paraId="5011107B" w14:textId="20D8200E" w:rsidR="005C6D5A" w:rsidRPr="005C6D5A" w:rsidRDefault="005C6D5A" w:rsidP="005C6D5A">
                      <w:pPr>
                        <w:ind w:firstLine="709"/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35000</w:t>
                      </w:r>
                    </w:p>
                    <w:p w14:paraId="39B2245D" w14:textId="5E771B50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25000</w:t>
                      </w:r>
                    </w:p>
                    <w:p w14:paraId="0229C9EC" w14:textId="676B870A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18000</w:t>
                      </w:r>
                    </w:p>
                    <w:p w14:paraId="183416D0" w14:textId="60B45B57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17500</w:t>
                      </w:r>
                    </w:p>
                    <w:p w14:paraId="215BE642" w14:textId="49827D3A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5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14000</w:t>
                      </w:r>
                    </w:p>
                    <w:p w14:paraId="5D9D4166" w14:textId="74BAC023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22750</w:t>
                      </w:r>
                    </w:p>
                    <w:p w14:paraId="74E2D492" w14:textId="6A03EA88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21800</w:t>
                      </w:r>
                    </w:p>
                    <w:p w14:paraId="3D01E22B" w14:textId="212BCD19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13990</w:t>
                      </w:r>
                    </w:p>
                    <w:p w14:paraId="0C4E72A7" w14:textId="365CF7C5" w:rsidR="005C6D5A" w:rsidRPr="005C6D5A" w:rsidRDefault="005C6D5A" w:rsidP="005C6D5A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9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32500</w:t>
                      </w:r>
                    </w:p>
                    <w:p w14:paraId="6E9802F7" w14:textId="59E62823" w:rsidR="005C6D5A" w:rsidRPr="005C6D5A" w:rsidRDefault="005C6D5A" w:rsidP="005C6D5A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</w:t>
                      </w:r>
                      <w:r w:rsidRPr="005C6D5A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16500</w:t>
                      </w:r>
                      <w:r w:rsidRPr="005C6D5A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46101583" w14:textId="37E8A905" w:rsidR="005C6D5A" w:rsidRDefault="005C6D5A" w:rsidP="005C6D5A">
      <w:pPr>
        <w:pStyle w:val="Szvegtrzs"/>
      </w:pPr>
    </w:p>
    <w:p w14:paraId="73A8F968" w14:textId="34750DC2" w:rsidR="005C6D5A" w:rsidRDefault="005C6D5A" w:rsidP="005C6D5A">
      <w:pPr>
        <w:pStyle w:val="Szvegtrzs"/>
      </w:pPr>
    </w:p>
    <w:p w14:paraId="099D9270" w14:textId="7D0786AF" w:rsidR="005C6D5A" w:rsidRDefault="005C6D5A" w:rsidP="005C6D5A">
      <w:pPr>
        <w:pStyle w:val="Szvegtrzs"/>
      </w:pPr>
    </w:p>
    <w:p w14:paraId="24C6EA07" w14:textId="7E0CCB28" w:rsidR="005C6D5A" w:rsidRDefault="005C6D5A" w:rsidP="005C6D5A">
      <w:pPr>
        <w:pStyle w:val="Szvegtrzs"/>
      </w:pPr>
    </w:p>
    <w:p w14:paraId="4BDABBB6" w14:textId="21600A76" w:rsidR="005C6D5A" w:rsidRDefault="005C6D5A" w:rsidP="005C6D5A">
      <w:pPr>
        <w:pStyle w:val="Szvegtrzs"/>
      </w:pPr>
    </w:p>
    <w:p w14:paraId="7C7E266F" w14:textId="0E955ACD" w:rsidR="005C6D5A" w:rsidRDefault="005C6D5A" w:rsidP="005C6D5A">
      <w:pPr>
        <w:pStyle w:val="Szvegtrzs"/>
      </w:pPr>
    </w:p>
    <w:p w14:paraId="12C9224C" w14:textId="49357D73" w:rsidR="005C6D5A" w:rsidRDefault="005C6D5A" w:rsidP="005C6D5A">
      <w:pPr>
        <w:pStyle w:val="Szvegtrzs"/>
      </w:pPr>
    </w:p>
    <w:p w14:paraId="241A7554" w14:textId="2613D51C" w:rsidR="005C6D5A" w:rsidRDefault="005C6D5A" w:rsidP="005C6D5A">
      <w:pPr>
        <w:pStyle w:val="Szvegtrzs"/>
      </w:pPr>
    </w:p>
    <w:p w14:paraId="61E3527C" w14:textId="68E04B8A" w:rsidR="005C6D5A" w:rsidRDefault="005C6D5A" w:rsidP="005C6D5A">
      <w:pPr>
        <w:pStyle w:val="Szvegtrzs"/>
      </w:pPr>
    </w:p>
    <w:p w14:paraId="501D7377" w14:textId="77777777" w:rsidR="005434CD" w:rsidRDefault="005434CD" w:rsidP="005C6D5A">
      <w:pPr>
        <w:pStyle w:val="Szvegtrzs"/>
      </w:pPr>
    </w:p>
    <w:p w14:paraId="7FBEEDEE" w14:textId="7446CCF1" w:rsidR="005C6D5A" w:rsidRDefault="005434CD" w:rsidP="005C6D5A">
      <w:pPr>
        <w:pStyle w:val="Szvegtrzs"/>
      </w:pPr>
      <w:r>
        <w:t>A rendelkezésre álló számított csomagmérete:</w:t>
      </w:r>
    </w:p>
    <w:p w14:paraId="3379ACDA" w14:textId="5931A9DB" w:rsidR="005434CD" w:rsidRDefault="005434CD" w:rsidP="005434CD">
      <w:pPr>
        <w:pStyle w:val="Szvegtrzs"/>
        <w:numPr>
          <w:ilvl w:val="0"/>
          <w:numId w:val="11"/>
        </w:numPr>
        <w:jc w:val="center"/>
      </w:pPr>
      <w:r>
        <w:t>kódrészlet: számított csomagméretek</w:t>
      </w:r>
    </w:p>
    <w:p w14:paraId="5C665420" w14:textId="77777777" w:rsidR="005434CD" w:rsidRDefault="005434CD" w:rsidP="005434CD">
      <w:pPr>
        <w:pStyle w:val="Szvegtrzs"/>
        <w:ind w:left="720"/>
      </w:pPr>
    </w:p>
    <w:p w14:paraId="583B5408" w14:textId="3C3B77AB" w:rsidR="005434CD" w:rsidRDefault="005434CD" w:rsidP="005434CD">
      <w:pPr>
        <w:pStyle w:val="Szvegtrzs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60ABC19" wp14:editId="32F2502A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971675" cy="2514600"/>
                <wp:effectExtent l="0" t="0" r="28575" b="19050"/>
                <wp:wrapNone/>
                <wp:docPr id="10" name="Téglala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DC2F4" w14:textId="77777777" w:rsidR="005434CD" w:rsidRPr="005434CD" w:rsidRDefault="005434CD" w:rsidP="005434CD">
                            <w:pPr>
                              <w:jc w:val="lef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param </w:t>
                            </w:r>
                            <w:r w:rsidRPr="005434C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csomagMeret :=</w:t>
                            </w:r>
                          </w:p>
                          <w:p w14:paraId="62CCF137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70</w:t>
                            </w:r>
                          </w:p>
                          <w:p w14:paraId="6B4EBE71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100</w:t>
                            </w:r>
                          </w:p>
                          <w:p w14:paraId="46ECF1BB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30</w:t>
                            </w:r>
                          </w:p>
                          <w:p w14:paraId="0B02765E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70</w:t>
                            </w:r>
                          </w:p>
                          <w:p w14:paraId="7883A90B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5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60</w:t>
                            </w:r>
                          </w:p>
                          <w:p w14:paraId="6DF91456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20</w:t>
                            </w:r>
                          </w:p>
                          <w:p w14:paraId="078E2580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</w:t>
                            </w:r>
                          </w:p>
                          <w:p w14:paraId="73415585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70</w:t>
                            </w:r>
                          </w:p>
                          <w:p w14:paraId="2C7ACE19" w14:textId="77777777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9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30</w:t>
                            </w:r>
                          </w:p>
                          <w:p w14:paraId="0BBF6590" w14:textId="2B77D161" w:rsidR="005434CD" w:rsidRPr="005434CD" w:rsidRDefault="005434CD" w:rsidP="005434CD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80</w:t>
                            </w:r>
                            <w:r w:rsidRPr="005434C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ABC19" id="Téglalap 10" o:spid="_x0000_s1028" style="position:absolute;left:0;text-align:left;margin-left:162.75pt;margin-top:1.05pt;width:155.25pt;height:198pt;z-index:251643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" filled="f" strokecolor="#1f3763 [1604]" strokeweight="1pt">
                <v:textbox>
                  <w:txbxContent>
                    <w:p w14:paraId="7A1DC2F4" w14:textId="77777777" w:rsidR="005434CD" w:rsidRPr="005434CD" w:rsidRDefault="005434CD" w:rsidP="005434CD">
                      <w:pPr>
                        <w:jc w:val="lef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param </w:t>
                      </w:r>
                      <w:r w:rsidRPr="005434C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csomagMeret :=</w:t>
                      </w:r>
                    </w:p>
                    <w:p w14:paraId="62CCF137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70</w:t>
                      </w:r>
                    </w:p>
                    <w:p w14:paraId="6B4EBE71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100</w:t>
                      </w:r>
                    </w:p>
                    <w:p w14:paraId="46ECF1BB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30</w:t>
                      </w:r>
                    </w:p>
                    <w:p w14:paraId="0B02765E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70</w:t>
                      </w:r>
                    </w:p>
                    <w:p w14:paraId="7883A90B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5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60</w:t>
                      </w:r>
                    </w:p>
                    <w:p w14:paraId="6DF91456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20</w:t>
                      </w:r>
                    </w:p>
                    <w:p w14:paraId="078E2580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</w:t>
                      </w:r>
                    </w:p>
                    <w:p w14:paraId="73415585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70</w:t>
                      </w:r>
                    </w:p>
                    <w:p w14:paraId="2C7ACE19" w14:textId="77777777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9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30</w:t>
                      </w:r>
                    </w:p>
                    <w:p w14:paraId="0BBF6590" w14:textId="2B77D161" w:rsidR="005434CD" w:rsidRPr="005434CD" w:rsidRDefault="005434CD" w:rsidP="005434CD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80</w:t>
                      </w:r>
                      <w:r w:rsidRPr="005434C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1DF84B84" w14:textId="289D7919" w:rsidR="005434CD" w:rsidRDefault="005434CD" w:rsidP="005434CD">
      <w:pPr>
        <w:pStyle w:val="Szvegtrzs"/>
        <w:ind w:left="720"/>
      </w:pPr>
    </w:p>
    <w:p w14:paraId="19774658" w14:textId="404CDAC2" w:rsidR="005434CD" w:rsidRDefault="005434CD" w:rsidP="005434CD">
      <w:pPr>
        <w:pStyle w:val="Szvegtrzs"/>
        <w:ind w:left="720"/>
      </w:pPr>
    </w:p>
    <w:p w14:paraId="5F712129" w14:textId="15609DDA" w:rsidR="005434CD" w:rsidRDefault="005434CD" w:rsidP="005434CD">
      <w:pPr>
        <w:pStyle w:val="Szvegtrzs"/>
        <w:ind w:left="720"/>
      </w:pPr>
    </w:p>
    <w:p w14:paraId="36947070" w14:textId="77777777" w:rsidR="005434CD" w:rsidRDefault="005434CD" w:rsidP="005434CD">
      <w:pPr>
        <w:pStyle w:val="Szvegtrzs"/>
        <w:ind w:left="720"/>
      </w:pPr>
    </w:p>
    <w:p w14:paraId="14D89994" w14:textId="7BB5FCB8" w:rsidR="005434CD" w:rsidRDefault="005434CD" w:rsidP="005434CD">
      <w:pPr>
        <w:pStyle w:val="Szvegtrzs"/>
        <w:ind w:left="720"/>
      </w:pPr>
    </w:p>
    <w:p w14:paraId="11FC1C66" w14:textId="29BBF65E" w:rsidR="005434CD" w:rsidRDefault="005434CD" w:rsidP="005434CD">
      <w:pPr>
        <w:pStyle w:val="Szvegtrzs"/>
        <w:ind w:left="720"/>
      </w:pPr>
    </w:p>
    <w:p w14:paraId="614E0F1F" w14:textId="791D4F8F" w:rsidR="005434CD" w:rsidRDefault="005434CD" w:rsidP="005434CD">
      <w:pPr>
        <w:pStyle w:val="Szvegtrzs"/>
        <w:ind w:left="720"/>
      </w:pPr>
    </w:p>
    <w:p w14:paraId="4426FE66" w14:textId="14FA3540" w:rsidR="005C6D5A" w:rsidRDefault="005C6D5A" w:rsidP="005C6D5A">
      <w:pPr>
        <w:pStyle w:val="Szvegtrzs"/>
        <w:ind w:left="720"/>
      </w:pPr>
    </w:p>
    <w:p w14:paraId="2EBF6D7F" w14:textId="5A217102" w:rsidR="005434CD" w:rsidRDefault="005434CD" w:rsidP="005434CD">
      <w:pPr>
        <w:pStyle w:val="Szvegtrzs"/>
      </w:pPr>
    </w:p>
    <w:p w14:paraId="4FF940D4" w14:textId="2838DC75" w:rsidR="005434CD" w:rsidRDefault="005434CD" w:rsidP="005434CD">
      <w:pPr>
        <w:pStyle w:val="Szvegtrzs"/>
      </w:pPr>
    </w:p>
    <w:p w14:paraId="286E4D5F" w14:textId="3168EDDD" w:rsidR="005434CD" w:rsidRDefault="005434CD" w:rsidP="005434CD">
      <w:pPr>
        <w:pStyle w:val="Szvegtrzs"/>
      </w:pPr>
      <w:r>
        <w:lastRenderedPageBreak/>
        <w:t>Abban az esetben, ha egy útvonalra jelentkezett vállalkozót választunk a szállítás elvégzésére, akkor az üzemanyag költségét is ki kell fizetnünk:</w:t>
      </w:r>
    </w:p>
    <w:p w14:paraId="217A159F" w14:textId="49D2C134" w:rsidR="008D19EC" w:rsidRDefault="008D19EC" w:rsidP="008D19EC">
      <w:pPr>
        <w:pStyle w:val="Szvegtrzs"/>
        <w:numPr>
          <w:ilvl w:val="0"/>
          <w:numId w:val="11"/>
        </w:numPr>
        <w:jc w:val="center"/>
      </w:pPr>
      <w:r>
        <w:t>kódrészlet: Vállakozók üzemanyag díja</w:t>
      </w:r>
    </w:p>
    <w:p w14:paraId="437DB12B" w14:textId="54D6AC19" w:rsidR="005434CD" w:rsidRDefault="005434CD" w:rsidP="005434CD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76927B" wp14:editId="5428DFB4">
                <wp:simplePos x="0" y="0"/>
                <wp:positionH relativeFrom="column">
                  <wp:posOffset>2276475</wp:posOffset>
                </wp:positionH>
                <wp:positionV relativeFrom="paragraph">
                  <wp:posOffset>236855</wp:posOffset>
                </wp:positionV>
                <wp:extent cx="1971675" cy="2514600"/>
                <wp:effectExtent l="0" t="0" r="28575" b="19050"/>
                <wp:wrapNone/>
                <wp:docPr id="11" name="Téglala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514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A318E" w14:textId="77777777" w:rsid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param </w:t>
                            </w:r>
                            <w:r w:rsidRPr="005434C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uzemanyagDij :=</w:t>
                            </w:r>
                          </w:p>
                          <w:p w14:paraId="6144C406" w14:textId="1D8363D9" w:rsidR="005434CD" w:rsidRPr="005434CD" w:rsidRDefault="005434CD" w:rsidP="005434CD">
                            <w:pPr>
                              <w:ind w:firstLine="709"/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22000</w:t>
                            </w:r>
                          </w:p>
                          <w:p w14:paraId="26210721" w14:textId="7B76F443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18500</w:t>
                            </w:r>
                          </w:p>
                          <w:p w14:paraId="5C1B3482" w14:textId="19471B0C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16000</w:t>
                            </w:r>
                          </w:p>
                          <w:p w14:paraId="1ABA4FEC" w14:textId="52AF8FB2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15500</w:t>
                            </w:r>
                          </w:p>
                          <w:p w14:paraId="7898CB66" w14:textId="383D6B45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5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12000</w:t>
                            </w:r>
                          </w:p>
                          <w:p w14:paraId="18C010E0" w14:textId="1660B2C4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18000</w:t>
                            </w:r>
                          </w:p>
                          <w:p w14:paraId="1B542EEE" w14:textId="37D14AE4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7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15500</w:t>
                            </w:r>
                          </w:p>
                          <w:p w14:paraId="079913DE" w14:textId="0E6C5F44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8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0000</w:t>
                            </w:r>
                          </w:p>
                          <w:p w14:paraId="169BCFFE" w14:textId="104054C6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9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19800</w:t>
                            </w:r>
                          </w:p>
                          <w:p w14:paraId="609DB67B" w14:textId="3EAAFFC1" w:rsidR="005434CD" w:rsidRPr="005434CD" w:rsidRDefault="005434CD" w:rsidP="005434CD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10</w:t>
                            </w:r>
                            <w:r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5434CD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10000</w:t>
                            </w:r>
                            <w:r w:rsidRPr="005434CD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6927B" id="Téglalap 11" o:spid="_x0000_s1029" style="position:absolute;left:0;text-align:left;margin-left:179.25pt;margin-top:18.65pt;width:155.25pt;height:198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" filled="f" strokecolor="#1f3763 [1604]" strokeweight="1pt">
                <v:textbox>
                  <w:txbxContent>
                    <w:p w14:paraId="549A318E" w14:textId="77777777" w:rsid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param </w:t>
                      </w:r>
                      <w:r w:rsidRPr="005434C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uzemanyagDij :=</w:t>
                      </w:r>
                    </w:p>
                    <w:p w14:paraId="6144C406" w14:textId="1D8363D9" w:rsidR="005434CD" w:rsidRPr="005434CD" w:rsidRDefault="005434CD" w:rsidP="005434CD">
                      <w:pPr>
                        <w:ind w:firstLine="709"/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22000</w:t>
                      </w:r>
                    </w:p>
                    <w:p w14:paraId="26210721" w14:textId="7B76F443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18500</w:t>
                      </w:r>
                    </w:p>
                    <w:p w14:paraId="5C1B3482" w14:textId="19471B0C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16000</w:t>
                      </w:r>
                    </w:p>
                    <w:p w14:paraId="1ABA4FEC" w14:textId="52AF8FB2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15500</w:t>
                      </w:r>
                    </w:p>
                    <w:p w14:paraId="7898CB66" w14:textId="383D6B45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5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12000</w:t>
                      </w:r>
                    </w:p>
                    <w:p w14:paraId="18C010E0" w14:textId="1660B2C4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18000</w:t>
                      </w:r>
                    </w:p>
                    <w:p w14:paraId="1B542EEE" w14:textId="37D14AE4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7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15500</w:t>
                      </w:r>
                    </w:p>
                    <w:p w14:paraId="079913DE" w14:textId="0E6C5F44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8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0000</w:t>
                      </w:r>
                    </w:p>
                    <w:p w14:paraId="169BCFFE" w14:textId="104054C6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9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19800</w:t>
                      </w:r>
                    </w:p>
                    <w:p w14:paraId="609DB67B" w14:textId="3EAAFFC1" w:rsidR="005434CD" w:rsidRPr="005434CD" w:rsidRDefault="005434CD" w:rsidP="005434CD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10</w:t>
                      </w:r>
                      <w:r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5434CD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10000</w:t>
                      </w:r>
                      <w:r w:rsidRPr="005434CD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14:paraId="25F0606E" w14:textId="1A286976" w:rsidR="005434CD" w:rsidRDefault="005434CD" w:rsidP="005434CD">
      <w:pPr>
        <w:pStyle w:val="Szvegtrzs"/>
      </w:pPr>
    </w:p>
    <w:p w14:paraId="2D69498A" w14:textId="3B36EF87" w:rsidR="005434CD" w:rsidRDefault="005434CD" w:rsidP="005434CD">
      <w:pPr>
        <w:pStyle w:val="Szvegtrzs"/>
      </w:pPr>
    </w:p>
    <w:p w14:paraId="458FD0F4" w14:textId="019ADF5B" w:rsidR="005434CD" w:rsidRDefault="005434CD" w:rsidP="005434CD">
      <w:pPr>
        <w:pStyle w:val="Szvegtrzs"/>
      </w:pPr>
    </w:p>
    <w:p w14:paraId="4D76E4C7" w14:textId="000671CD" w:rsidR="005434CD" w:rsidRDefault="005434CD" w:rsidP="005434CD">
      <w:pPr>
        <w:pStyle w:val="Szvegtrzs"/>
      </w:pPr>
    </w:p>
    <w:p w14:paraId="021B1D4C" w14:textId="653F9FDC" w:rsidR="005434CD" w:rsidRDefault="005434CD" w:rsidP="005434CD">
      <w:pPr>
        <w:pStyle w:val="Szvegtrzs"/>
      </w:pPr>
    </w:p>
    <w:p w14:paraId="54E49E0E" w14:textId="6190557A" w:rsidR="005434CD" w:rsidRDefault="005434CD" w:rsidP="005434CD">
      <w:pPr>
        <w:pStyle w:val="Szvegtrzs"/>
      </w:pPr>
    </w:p>
    <w:p w14:paraId="792C13B7" w14:textId="540F9A11" w:rsidR="005434CD" w:rsidRDefault="005434CD" w:rsidP="005434CD">
      <w:pPr>
        <w:pStyle w:val="Szvegtrzs"/>
      </w:pPr>
    </w:p>
    <w:p w14:paraId="1528B913" w14:textId="4428306D" w:rsidR="005434CD" w:rsidRDefault="005434CD" w:rsidP="005434CD">
      <w:pPr>
        <w:pStyle w:val="Szvegtrzs"/>
      </w:pPr>
    </w:p>
    <w:p w14:paraId="64BCBCBE" w14:textId="3A5F5C52" w:rsidR="005434CD" w:rsidRDefault="005434CD" w:rsidP="005434CD">
      <w:pPr>
        <w:pStyle w:val="Szvegtrzs"/>
      </w:pPr>
    </w:p>
    <w:p w14:paraId="776588BB" w14:textId="354ACE9E" w:rsidR="005434CD" w:rsidRDefault="005434CD" w:rsidP="005434CD">
      <w:pPr>
        <w:pStyle w:val="Szvegtrzs"/>
      </w:pPr>
      <w:r>
        <w:t xml:space="preserve">A következő </w:t>
      </w:r>
      <w:r w:rsidR="008D19EC">
        <w:t>mátrixba</w:t>
      </w:r>
      <w:r>
        <w:t>, a vállalkozó útvonalával egybeeső csomagok</w:t>
      </w:r>
      <w:r w:rsidR="008D19EC">
        <w:t>at tartalmazza (</w:t>
      </w:r>
      <w:r w:rsidR="008D19EC" w:rsidRPr="008D19EC">
        <w:rPr>
          <w:i/>
          <w:iCs/>
        </w:rPr>
        <w:t>rövidített adattartalom</w:t>
      </w:r>
      <w:r w:rsidR="008D19EC">
        <w:t>)</w:t>
      </w:r>
    </w:p>
    <w:p w14:paraId="11E55E5D" w14:textId="5B8D5BA9" w:rsidR="008D19EC" w:rsidRDefault="008D19EC" w:rsidP="005434CD">
      <w:pPr>
        <w:pStyle w:val="Szvegtrzs"/>
      </w:pPr>
    </w:p>
    <w:p w14:paraId="5902423A" w14:textId="4CD8F9AF" w:rsidR="008D19EC" w:rsidRDefault="008D19EC" w:rsidP="008D19EC">
      <w:pPr>
        <w:pStyle w:val="Szvegtrzs"/>
        <w:numPr>
          <w:ilvl w:val="0"/>
          <w:numId w:val="11"/>
        </w:numPr>
        <w:jc w:val="center"/>
      </w:pPr>
      <w:r>
        <w:t>kódrészlet: összeállítót szállítói mátrix (sor – vállalkozó, oszlop – csomag)</w:t>
      </w:r>
    </w:p>
    <w:p w14:paraId="7063FF20" w14:textId="2B49AA2D" w:rsidR="008D19EC" w:rsidRDefault="008D19EC" w:rsidP="005434CD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C7F277" wp14:editId="4CAAEC2E">
                <wp:simplePos x="0" y="0"/>
                <wp:positionH relativeFrom="margin">
                  <wp:posOffset>727710</wp:posOffset>
                </wp:positionH>
                <wp:positionV relativeFrom="paragraph">
                  <wp:posOffset>121920</wp:posOffset>
                </wp:positionV>
                <wp:extent cx="4533900" cy="2019300"/>
                <wp:effectExtent l="0" t="0" r="19050" b="19050"/>
                <wp:wrapNone/>
                <wp:docPr id="12" name="Téglala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019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381F4" w14:textId="4CC7D42B" w:rsidR="008D19EC" w:rsidRPr="008D19EC" w:rsidRDefault="008D19EC" w:rsidP="008D19EC">
                            <w:pPr>
                              <w:jc w:val="left"/>
                              <w:rPr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param </w:t>
                            </w:r>
                            <w:r w:rsidRPr="008D19E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</w:t>
                            </w:r>
                            <w:r w:rsidR="00E4408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</w:t>
                            </w:r>
                            <w:r w:rsidRPr="008D19E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Utvonal (</w:t>
                            </w:r>
                            <w:r w:rsidRPr="008D19EC">
                              <w:rPr>
                                <w:b/>
                                <w:bCs/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tr</w:t>
                            </w:r>
                            <w:r w:rsidRPr="008D19E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  <w:r w:rsidRPr="008D19EC">
                              <w:rPr>
                                <w:b/>
                                <w:bCs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2D1D2EAE" w14:textId="0D68A8A4" w:rsidR="008D19EC" w:rsidRPr="008D19EC" w:rsidRDefault="008D19EC" w:rsidP="008D19EC">
                            <w:pPr>
                              <w:jc w:val="left"/>
                              <w:rPr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color w:val="8EAADB" w:themeColor="accent1" w:themeTint="9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2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3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4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5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6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7  </w:t>
                            </w:r>
                            <w:r w:rsidRPr="008D19E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:=</w:t>
                            </w:r>
                          </w:p>
                          <w:p w14:paraId="0E8B6820" w14:textId="77777777" w:rsidR="008D19EC" w:rsidRPr="008D19EC" w:rsidRDefault="008D19EC" w:rsidP="008D19EC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</w:p>
                          <w:p w14:paraId="0FF157E2" w14:textId="38C524EF" w:rsidR="008D19EC" w:rsidRPr="008D19EC" w:rsidRDefault="008D19EC" w:rsidP="008D19EC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</w:p>
                          <w:p w14:paraId="04064200" w14:textId="2EC2AB75" w:rsidR="008D19EC" w:rsidRPr="008D19EC" w:rsidRDefault="008D19EC" w:rsidP="008D19EC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</w:p>
                          <w:p w14:paraId="79B7F913" w14:textId="44124EDF" w:rsidR="008D19EC" w:rsidRPr="008D19EC" w:rsidRDefault="008D19EC" w:rsidP="008D19EC">
                            <w:pPr>
                              <w:jc w:val="left"/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4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1</w:t>
                            </w:r>
                            <w:r w:rsidRPr="008D19EC">
                              <w:rPr>
                                <w:color w:val="538135" w:themeColor="accent6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0</w:t>
                            </w:r>
                            <w:r w:rsidRPr="008D19EC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7F277" id="Téglalap 12" o:spid="_x0000_s1030" style="position:absolute;left:0;text-align:left;margin-left:57.3pt;margin-top:9.6pt;width:357pt;height:159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" filled="f" strokecolor="#1f3763 [1604]" strokeweight="1pt">
                <v:textbox>
                  <w:txbxContent>
                    <w:p w14:paraId="018381F4" w14:textId="4CC7D42B" w:rsidR="008D19EC" w:rsidRPr="008D19EC" w:rsidRDefault="008D19EC" w:rsidP="008D19EC">
                      <w:pPr>
                        <w:jc w:val="left"/>
                        <w:rPr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param </w:t>
                      </w:r>
                      <w:r w:rsidRPr="008D19E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</w:t>
                      </w:r>
                      <w:r w:rsidR="00E4408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</w:t>
                      </w:r>
                      <w:r w:rsidRPr="008D19E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Utvonal (</w:t>
                      </w:r>
                      <w:r w:rsidRPr="008D19EC">
                        <w:rPr>
                          <w:b/>
                          <w:bCs/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tr</w:t>
                      </w:r>
                      <w:r w:rsidRPr="008D19E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</w:t>
                      </w:r>
                      <w:r w:rsidRPr="008D19EC">
                        <w:rPr>
                          <w:b/>
                          <w:bCs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2D1D2EAE" w14:textId="0D68A8A4" w:rsidR="008D19EC" w:rsidRPr="008D19EC" w:rsidRDefault="008D19EC" w:rsidP="008D19EC">
                      <w:pPr>
                        <w:jc w:val="left"/>
                        <w:rPr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color w:val="8EAADB" w:themeColor="accent1" w:themeTint="9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2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3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4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5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6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7  </w:t>
                      </w:r>
                      <w:r w:rsidRPr="008D19E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:=</w:t>
                      </w:r>
                    </w:p>
                    <w:p w14:paraId="0E8B6820" w14:textId="77777777" w:rsidR="008D19EC" w:rsidRPr="008D19EC" w:rsidRDefault="008D19EC" w:rsidP="008D19EC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</w:p>
                    <w:p w14:paraId="0FF157E2" w14:textId="38C524EF" w:rsidR="008D19EC" w:rsidRPr="008D19EC" w:rsidRDefault="008D19EC" w:rsidP="008D19EC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</w:p>
                    <w:p w14:paraId="04064200" w14:textId="2EC2AB75" w:rsidR="008D19EC" w:rsidRPr="008D19EC" w:rsidRDefault="008D19EC" w:rsidP="008D19EC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3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</w:p>
                    <w:p w14:paraId="79B7F913" w14:textId="44124EDF" w:rsidR="008D19EC" w:rsidRPr="008D19EC" w:rsidRDefault="008D19EC" w:rsidP="008D19EC">
                      <w:pPr>
                        <w:jc w:val="left"/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4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1</w:t>
                      </w:r>
                      <w:r w:rsidRPr="008D19EC">
                        <w:rPr>
                          <w:color w:val="538135" w:themeColor="accent6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0</w:t>
                      </w:r>
                      <w:r w:rsidRPr="008D19EC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A5971B" w14:textId="78939BBB" w:rsidR="008D19EC" w:rsidRDefault="008D19EC" w:rsidP="005434CD">
      <w:pPr>
        <w:pStyle w:val="Szvegtrzs"/>
      </w:pPr>
    </w:p>
    <w:p w14:paraId="78295F68" w14:textId="663E1888" w:rsidR="008D19EC" w:rsidRDefault="008D19EC" w:rsidP="005434CD">
      <w:pPr>
        <w:pStyle w:val="Szvegtrzs"/>
      </w:pPr>
    </w:p>
    <w:p w14:paraId="77400E11" w14:textId="6F689B42" w:rsidR="008D19EC" w:rsidRDefault="008D19EC" w:rsidP="005434CD">
      <w:pPr>
        <w:pStyle w:val="Szvegtrzs"/>
      </w:pPr>
    </w:p>
    <w:p w14:paraId="1B192133" w14:textId="2E1B5C7F" w:rsidR="008D19EC" w:rsidRDefault="008D19EC" w:rsidP="005434CD">
      <w:pPr>
        <w:pStyle w:val="Szvegtrzs"/>
      </w:pPr>
    </w:p>
    <w:p w14:paraId="6AB84C1A" w14:textId="3B4C64BA" w:rsidR="008D19EC" w:rsidRDefault="008D19EC" w:rsidP="005434CD">
      <w:pPr>
        <w:pStyle w:val="Szvegtrzs"/>
      </w:pPr>
    </w:p>
    <w:p w14:paraId="7CC100E5" w14:textId="77777777" w:rsidR="008D19EC" w:rsidRDefault="008D19EC" w:rsidP="005434CD">
      <w:pPr>
        <w:pStyle w:val="Szvegtrzs"/>
      </w:pPr>
    </w:p>
    <w:p w14:paraId="73114535" w14:textId="77777777" w:rsidR="005434CD" w:rsidRDefault="005434CD" w:rsidP="005C6D5A">
      <w:pPr>
        <w:pStyle w:val="Szvegtrzs"/>
        <w:ind w:left="720"/>
      </w:pPr>
    </w:p>
    <w:p w14:paraId="5405BB02" w14:textId="77777777" w:rsidR="008D19EC" w:rsidRDefault="008D19EC" w:rsidP="0099470E">
      <w:pPr>
        <w:pStyle w:val="Cmsor1"/>
      </w:pPr>
    </w:p>
    <w:p w14:paraId="57CF1615" w14:textId="54336DBC" w:rsidR="00A12666" w:rsidRDefault="0099470E" w:rsidP="0099470E">
      <w:pPr>
        <w:pStyle w:val="Cmsor1"/>
      </w:pPr>
      <w:bookmarkStart w:id="14" w:name="_Toc91757600"/>
      <w:r>
        <w:t>5.2 Korlátozások</w:t>
      </w:r>
      <w:bookmarkEnd w:id="14"/>
    </w:p>
    <w:p w14:paraId="0C4C8C0E" w14:textId="231B8804" w:rsidR="0099470E" w:rsidRDefault="0099470E" w:rsidP="0099470E">
      <w:pPr>
        <w:pStyle w:val="Szvegtrzs"/>
      </w:pPr>
      <w:r>
        <w:t>A feladat megoldásához szükséges a célunk elérése érdekében korlátozni különböző módon, hogy minél gyorsabb legyen a programunk futása, illetve, hogy minél költséghatékonyabb legyen a kapott eredmény.</w:t>
      </w:r>
    </w:p>
    <w:p w14:paraId="723DD60B" w14:textId="494966F8" w:rsidR="00E44083" w:rsidRDefault="00E44083" w:rsidP="0099470E">
      <w:pPr>
        <w:pStyle w:val="Szvegtrzs"/>
      </w:pPr>
    </w:p>
    <w:p w14:paraId="2000256B" w14:textId="5292A40B" w:rsidR="00E44083" w:rsidRDefault="009E6C73" w:rsidP="0099470E">
      <w:pPr>
        <w:pStyle w:val="Szvegtrzs"/>
      </w:pPr>
      <w:r>
        <w:t>K</w:t>
      </w:r>
      <w:r w:rsidR="00E44083">
        <w:t xml:space="preserve">orlátoznunk kell, hogy csak </w:t>
      </w:r>
      <w:r w:rsidR="00B06A02">
        <w:t>azok a vállalkozók tudják vinni a csomagot, akiknek útba esik a csomag szállítási címe, illetve az adott csomagnak fel kell férnie a vállalkozó rendelkezésre álló kapacitására.</w:t>
      </w:r>
    </w:p>
    <w:p w14:paraId="7DF0438D" w14:textId="2A1D31ED" w:rsidR="009E6C73" w:rsidRDefault="009E6C73" w:rsidP="009E6C73">
      <w:pPr>
        <w:pStyle w:val="Szvegtrzs"/>
        <w:numPr>
          <w:ilvl w:val="0"/>
          <w:numId w:val="11"/>
        </w:numPr>
        <w:jc w:val="center"/>
      </w:pPr>
      <w:r>
        <w:t>kódrészlet: útvonal és egy csomag férjen bele a kapacitásba</w:t>
      </w:r>
    </w:p>
    <w:p w14:paraId="518BBAA2" w14:textId="13E29E2C" w:rsidR="00B06A02" w:rsidRDefault="00B06A02" w:rsidP="0099470E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7DAC743" wp14:editId="1F9E2FDB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6076950" cy="1143000"/>
                <wp:effectExtent l="0" t="0" r="19050" b="1905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7800" w14:textId="1DCC8221" w:rsidR="00B06A02" w:rsidRPr="00B06A02" w:rsidRDefault="00B06A02" w:rsidP="00B06A02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csomagFerjenFelaKocsiraEsUtvonalonLegyen</w:t>
                            </w: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{vall </w:t>
                            </w:r>
                            <w:r w:rsidRPr="00B06A02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B06A02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VALLAKOZOK}:</w:t>
                            </w:r>
                          </w:p>
                          <w:p w14:paraId="6E526CBF" w14:textId="7B1B0CBD" w:rsidR="00B06A02" w:rsidRDefault="00B06A02" w:rsidP="00B06A02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B06A02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{csom </w:t>
                            </w:r>
                            <w:r w:rsidRPr="00B06A02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B06A02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CSOMAGOK} csomagMeret[csom] * </w:t>
                            </w:r>
                            <w:r w:rsid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Viheti[csom,vall] </w:t>
                            </w:r>
                          </w:p>
                          <w:p w14:paraId="58A5C470" w14:textId="0CFFC2A6" w:rsidR="00B06A02" w:rsidRPr="00B06A02" w:rsidRDefault="00B06A02" w:rsidP="00B06A02">
                            <w:pPr>
                              <w:ind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&lt;= kapacitas[vall] * </w:t>
                            </w:r>
                            <w:r w:rsidR="009A27A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</w:t>
                            </w:r>
                            <w:r w:rsidRPr="00B06A0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Megy[vall];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AC743" id="Téglalap 13" o:spid="_x0000_s1031" style="position:absolute;left:0;text-align:left;margin-left:0;margin-top:-.25pt;width:478.5pt;height:90pt;z-index:251650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" filled="f" strokecolor="#1f3763 [1604]" strokeweight="1pt">
                <v:textbox>
                  <w:txbxContent>
                    <w:p w14:paraId="3D3E7800" w14:textId="1DCC8221" w:rsidR="00B06A02" w:rsidRPr="00B06A02" w:rsidRDefault="00B06A02" w:rsidP="00B06A02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csomagFerjenFelaKocsiraEsUtvonalonLegyen</w:t>
                      </w: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{vall </w:t>
                      </w:r>
                      <w:r w:rsidRPr="00B06A02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B06A02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VALLAKOZOK}:</w:t>
                      </w:r>
                    </w:p>
                    <w:p w14:paraId="6E526CBF" w14:textId="7B1B0CBD" w:rsidR="00B06A02" w:rsidRDefault="00B06A02" w:rsidP="00B06A02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B06A02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{csom </w:t>
                      </w:r>
                      <w:r w:rsidRPr="00B06A02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B06A02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CSOMAGOK} csomagMeret[csom] * </w:t>
                      </w:r>
                      <w:r w:rsid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Viheti[csom,vall] </w:t>
                      </w:r>
                    </w:p>
                    <w:p w14:paraId="58A5C470" w14:textId="0CFFC2A6" w:rsidR="00B06A02" w:rsidRPr="00B06A02" w:rsidRDefault="00B06A02" w:rsidP="00B06A02">
                      <w:pPr>
                        <w:ind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&lt;= kapacitas[vall] * </w:t>
                      </w:r>
                      <w:r w:rsidR="009A27A6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</w:t>
                      </w:r>
                      <w:r w:rsidRPr="00B06A0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Megy[vall];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F6C4AB" w14:textId="6EEB7FF2" w:rsidR="00E44083" w:rsidRDefault="00E44083" w:rsidP="0099470E">
      <w:pPr>
        <w:pStyle w:val="Szvegtrzs"/>
      </w:pPr>
    </w:p>
    <w:p w14:paraId="5B98537C" w14:textId="7DC79D86" w:rsidR="009E6C73" w:rsidRDefault="009E6C73" w:rsidP="0099470E">
      <w:pPr>
        <w:pStyle w:val="Szvegtrzs"/>
      </w:pPr>
    </w:p>
    <w:p w14:paraId="6DF329F1" w14:textId="249D03F4" w:rsidR="009E6C73" w:rsidRDefault="009E6C73" w:rsidP="0099470E">
      <w:pPr>
        <w:pStyle w:val="Szvegtrzs"/>
      </w:pPr>
    </w:p>
    <w:p w14:paraId="555B99DC" w14:textId="56EC11C6" w:rsidR="009E6C73" w:rsidRDefault="009E6C73" w:rsidP="0099470E">
      <w:pPr>
        <w:pStyle w:val="Szvegtrzs"/>
      </w:pPr>
    </w:p>
    <w:p w14:paraId="3972B431" w14:textId="1E79464E" w:rsidR="009E6C73" w:rsidRDefault="009E6C73" w:rsidP="0099470E">
      <w:pPr>
        <w:pStyle w:val="Szvegtrzs"/>
      </w:pPr>
      <w:r>
        <w:t>Arról is meg kell bizonyosodnunk, hogy a csomagokat, amik a vállalkozó útvonalára esnek, azokból a csomagokból mennyit tud az ő kapacitására felpakolni.</w:t>
      </w:r>
    </w:p>
    <w:p w14:paraId="000CA123" w14:textId="7F8E5DE1" w:rsidR="009E6C73" w:rsidRDefault="009E6C73" w:rsidP="0099470E">
      <w:pPr>
        <w:pStyle w:val="Szvegtrzs"/>
      </w:pPr>
    </w:p>
    <w:p w14:paraId="13B47A5A" w14:textId="26D3B7F5" w:rsidR="009E6C73" w:rsidRDefault="009E6C73" w:rsidP="00293291">
      <w:pPr>
        <w:pStyle w:val="Szvegtrzs"/>
        <w:numPr>
          <w:ilvl w:val="0"/>
          <w:numId w:val="11"/>
        </w:numPr>
        <w:jc w:val="center"/>
      </w:pPr>
      <w:r>
        <w:t>kódrészlet:</w:t>
      </w:r>
      <w:r w:rsidR="008B5335">
        <w:t xml:space="preserve"> csomagok férjenek fel a vállalkozó kapacitására</w:t>
      </w:r>
    </w:p>
    <w:p w14:paraId="468251FA" w14:textId="07A296A5" w:rsidR="009E6C73" w:rsidRDefault="009E6C73" w:rsidP="009E6C73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5DC8C23" wp14:editId="05E46B49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6086475" cy="1143000"/>
                <wp:effectExtent l="0" t="0" r="28575" b="19050"/>
                <wp:wrapNone/>
                <wp:docPr id="14" name="Téglala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51521" w14:textId="77777777" w:rsidR="009E6C73" w:rsidRPr="009E6C73" w:rsidRDefault="009E6C73" w:rsidP="009E6C73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ferjenFelAzOsszesCsomagKocsira:</w:t>
                            </w:r>
                          </w:p>
                          <w:p w14:paraId="0E635607" w14:textId="1E65D4E2" w:rsidR="009E6C73" w:rsidRDefault="009E6C73" w:rsidP="009E6C73">
                            <w:pPr>
                              <w:ind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Pr="009E6C73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{vall </w:t>
                            </w:r>
                            <w:r w:rsidRPr="009E6C73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9E6C73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VALLAKOZOK} kapacitas[vall] * </w:t>
                            </w:r>
                            <w:r w:rsidR="009A27A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</w:t>
                            </w: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Megy[vall] </w:t>
                            </w:r>
                          </w:p>
                          <w:p w14:paraId="3C44FADE" w14:textId="26F48A1E" w:rsidR="009E6C73" w:rsidRPr="00B06A02" w:rsidRDefault="009E6C73" w:rsidP="009E6C73">
                            <w:pPr>
                              <w:ind w:left="709"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&gt;= </w:t>
                            </w:r>
                            <w:r w:rsidRPr="009E6C73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{csom </w:t>
                            </w:r>
                            <w:r w:rsidRPr="009E6C73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9E6C73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9E6C73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CSOMAGOK} csomagMeret[csom];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8C23" id="Téglalap 14" o:spid="_x0000_s1032" style="position:absolute;left:0;text-align:left;margin-left:428.05pt;margin-top:7.1pt;width:479.25pt;height:90pt;z-index:2516520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" filled="f" strokecolor="#1f3763 [1604]" strokeweight="1pt">
                <v:textbox>
                  <w:txbxContent>
                    <w:p w14:paraId="7F851521" w14:textId="77777777" w:rsidR="009E6C73" w:rsidRPr="009E6C73" w:rsidRDefault="009E6C73" w:rsidP="009E6C73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ferjenFelAzOsszesCsomagKocsira:</w:t>
                      </w:r>
                    </w:p>
                    <w:p w14:paraId="0E635607" w14:textId="1E65D4E2" w:rsidR="009E6C73" w:rsidRDefault="009E6C73" w:rsidP="009E6C73">
                      <w:pPr>
                        <w:ind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Pr="009E6C73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{vall </w:t>
                      </w:r>
                      <w:r w:rsidRPr="009E6C73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9E6C73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VALLAKOZOK} kapacitas[vall] * </w:t>
                      </w:r>
                      <w:r w:rsidR="009A27A6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</w:t>
                      </w: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Megy[vall] </w:t>
                      </w:r>
                    </w:p>
                    <w:p w14:paraId="3C44FADE" w14:textId="26F48A1E" w:rsidR="009E6C73" w:rsidRPr="00B06A02" w:rsidRDefault="009E6C73" w:rsidP="009E6C73">
                      <w:pPr>
                        <w:ind w:left="709"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&gt;= </w:t>
                      </w:r>
                      <w:r w:rsidRPr="009E6C73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{csom </w:t>
                      </w:r>
                      <w:r w:rsidRPr="009E6C73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9E6C73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9E6C73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CSOMAGOK} csomagMeret[csom];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837E82" w14:textId="7B69A388" w:rsidR="009E6C73" w:rsidRDefault="009E6C73" w:rsidP="0099470E">
      <w:pPr>
        <w:pStyle w:val="Szvegtrzs"/>
      </w:pPr>
    </w:p>
    <w:p w14:paraId="3B7C0039" w14:textId="7D48EB04" w:rsidR="00E44083" w:rsidRDefault="00E44083" w:rsidP="0099470E">
      <w:pPr>
        <w:pStyle w:val="Szvegtrzs"/>
      </w:pPr>
    </w:p>
    <w:p w14:paraId="080625F9" w14:textId="37210ECB" w:rsidR="009E6C73" w:rsidRDefault="009E6C73" w:rsidP="0099470E">
      <w:pPr>
        <w:pStyle w:val="Szvegtrzs"/>
      </w:pPr>
    </w:p>
    <w:p w14:paraId="0A4148A2" w14:textId="058C1BE3" w:rsidR="009B364F" w:rsidRDefault="009B364F" w:rsidP="0099470E">
      <w:pPr>
        <w:pStyle w:val="Szvegtrzs"/>
      </w:pPr>
    </w:p>
    <w:p w14:paraId="6B168D4F" w14:textId="297BB9C4" w:rsidR="009B364F" w:rsidRDefault="009B364F" w:rsidP="0099470E">
      <w:pPr>
        <w:pStyle w:val="Szvegtrzs"/>
      </w:pPr>
    </w:p>
    <w:p w14:paraId="0A925A7D" w14:textId="2BA62F6C" w:rsidR="0077767F" w:rsidRDefault="0077767F" w:rsidP="0099470E">
      <w:pPr>
        <w:pStyle w:val="Szvegtrzs"/>
      </w:pPr>
    </w:p>
    <w:p w14:paraId="21761D0D" w14:textId="4B4534E5" w:rsidR="0077767F" w:rsidRDefault="0077767F" w:rsidP="0099470E">
      <w:pPr>
        <w:pStyle w:val="Szvegtrzs"/>
      </w:pPr>
    </w:p>
    <w:p w14:paraId="2117CF02" w14:textId="77777777" w:rsidR="0077767F" w:rsidRDefault="0077767F" w:rsidP="0099470E">
      <w:pPr>
        <w:pStyle w:val="Szvegtrzs"/>
      </w:pPr>
    </w:p>
    <w:p w14:paraId="0C5495E2" w14:textId="66762B9B" w:rsidR="009B364F" w:rsidRDefault="0077767F" w:rsidP="0099470E">
      <w:pPr>
        <w:pStyle w:val="Szvegtrzs"/>
      </w:pPr>
      <w:r>
        <w:lastRenderedPageBreak/>
        <w:t xml:space="preserve">Szükséges egy olyan megkötést tennünk, hogy csak azok a vállalkozók vigyék a </w:t>
      </w:r>
      <w:r w:rsidR="0036205A">
        <w:t>csomagot,</w:t>
      </w:r>
      <w:r>
        <w:t xml:space="preserve"> akiknek a tervezett útvonalukkal egybefügg. Nehogy hibás legyen a program, és olyan szállítónak adjuk olyan csomagot, amit nem tud kiszállítani, mert nem az ő útvonalán van a kiszállítási cím.</w:t>
      </w:r>
    </w:p>
    <w:p w14:paraId="798E346D" w14:textId="77777777" w:rsidR="003E3D2A" w:rsidRDefault="003E3D2A" w:rsidP="0099470E">
      <w:pPr>
        <w:pStyle w:val="Szvegtrzs"/>
      </w:pPr>
    </w:p>
    <w:p w14:paraId="56C94127" w14:textId="213F3A8A" w:rsidR="00490A90" w:rsidRDefault="00490A90" w:rsidP="003E3D2A">
      <w:pPr>
        <w:pStyle w:val="Szvegtrzs"/>
        <w:numPr>
          <w:ilvl w:val="0"/>
          <w:numId w:val="11"/>
        </w:numPr>
        <w:jc w:val="center"/>
      </w:pPr>
      <w:r>
        <w:t xml:space="preserve">kódrészlet: </w:t>
      </w:r>
      <w:r w:rsidR="003E3D2A">
        <w:t>vállalkozók és a csomagok egy útvonalra essenek.</w:t>
      </w:r>
    </w:p>
    <w:p w14:paraId="62D64DD0" w14:textId="5A09B6F8" w:rsidR="0077767F" w:rsidRDefault="003E3D2A" w:rsidP="0099470E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786133" wp14:editId="41BD1FD6">
                <wp:simplePos x="0" y="0"/>
                <wp:positionH relativeFrom="margin">
                  <wp:align>right</wp:align>
                </wp:positionH>
                <wp:positionV relativeFrom="paragraph">
                  <wp:posOffset>32385</wp:posOffset>
                </wp:positionV>
                <wp:extent cx="6086475" cy="1143000"/>
                <wp:effectExtent l="0" t="0" r="28575" b="19050"/>
                <wp:wrapNone/>
                <wp:docPr id="15" name="Téglala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E3B5" w14:textId="77777777" w:rsidR="0077767F" w:rsidRPr="0077767F" w:rsidRDefault="0077767F" w:rsidP="0077767F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utvonalonLegyenaCim{vall </w:t>
                            </w:r>
                            <w:r w:rsidRPr="0077767F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77767F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VALLAKOZOK, csom </w:t>
                            </w:r>
                            <w:r w:rsidRPr="0077767F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77767F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CSOMAGOK}:</w:t>
                            </w:r>
                          </w:p>
                          <w:p w14:paraId="298C1373" w14:textId="463956BE" w:rsidR="0077767F" w:rsidRPr="00B06A02" w:rsidRDefault="0077767F" w:rsidP="0077767F">
                            <w:pPr>
                              <w:ind w:left="709"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9A27A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</w:t>
                            </w: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Viheti[csom,vall] &lt;= </w:t>
                            </w:r>
                            <w:r w:rsidR="009A27A6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</w:t>
                            </w:r>
                            <w:r w:rsidRPr="0077767F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Megy[vall];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86133" id="Téglalap 15" o:spid="_x0000_s1033" style="position:absolute;left:0;text-align:left;margin-left:428.05pt;margin-top:2.55pt;width:479.25pt;height:90pt;z-index: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" filled="f" strokecolor="#1f3763 [1604]" strokeweight="1pt">
                <v:textbox>
                  <w:txbxContent>
                    <w:p w14:paraId="5A9FE3B5" w14:textId="77777777" w:rsidR="0077767F" w:rsidRPr="0077767F" w:rsidRDefault="0077767F" w:rsidP="0077767F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utvonalonLegyenaCim{vall </w:t>
                      </w:r>
                      <w:r w:rsidRPr="0077767F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77767F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VALLAKOZOK, csom </w:t>
                      </w:r>
                      <w:r w:rsidRPr="0077767F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77767F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CSOMAGOK}:</w:t>
                      </w:r>
                    </w:p>
                    <w:p w14:paraId="298C1373" w14:textId="463956BE" w:rsidR="0077767F" w:rsidRPr="00B06A02" w:rsidRDefault="0077767F" w:rsidP="0077767F">
                      <w:pPr>
                        <w:ind w:left="709"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9A27A6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</w:t>
                      </w: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Viheti[csom,vall] &lt;= </w:t>
                      </w:r>
                      <w:r w:rsidR="009A27A6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</w:t>
                      </w:r>
                      <w:r w:rsidRPr="0077767F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Megy[vall];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674BC86" w14:textId="79D77753" w:rsidR="0077767F" w:rsidRDefault="0077767F" w:rsidP="0099470E">
      <w:pPr>
        <w:pStyle w:val="Szvegtrzs"/>
      </w:pPr>
    </w:p>
    <w:p w14:paraId="435F529E" w14:textId="77777777" w:rsidR="0077767F" w:rsidRDefault="0077767F" w:rsidP="0099470E">
      <w:pPr>
        <w:pStyle w:val="Szvegtrzs"/>
      </w:pPr>
    </w:p>
    <w:p w14:paraId="58CBCB8D" w14:textId="54F8DDA4" w:rsidR="0077767F" w:rsidRDefault="0077767F" w:rsidP="0099470E">
      <w:pPr>
        <w:pStyle w:val="Szvegtrzs"/>
      </w:pPr>
    </w:p>
    <w:p w14:paraId="274ADE4B" w14:textId="77777777" w:rsidR="0077767F" w:rsidRDefault="0077767F" w:rsidP="0099470E">
      <w:pPr>
        <w:pStyle w:val="Szvegtrzs"/>
      </w:pPr>
    </w:p>
    <w:p w14:paraId="6BD001ED" w14:textId="77777777" w:rsidR="00D01192" w:rsidRDefault="00D01192" w:rsidP="0099470E">
      <w:pPr>
        <w:pStyle w:val="Szvegtrzs"/>
      </w:pPr>
    </w:p>
    <w:p w14:paraId="143826BB" w14:textId="3105D798" w:rsidR="0077767F" w:rsidRDefault="00D01192" w:rsidP="0099470E">
      <w:pPr>
        <w:pStyle w:val="Szvegtrzs"/>
      </w:pPr>
      <w:r>
        <w:t>Olyan feltételt is fel kell állítanunk, ami azt mondja ki, hogy a kiszállítani kívánt csomagokat, csak olyan vállalkozó viheti ki, aki a csomagok kiszállítási útvonalán jár.</w:t>
      </w:r>
    </w:p>
    <w:p w14:paraId="482C9D7D" w14:textId="62FE2B35" w:rsidR="003E3D2A" w:rsidRDefault="003E3D2A" w:rsidP="003E3D2A">
      <w:pPr>
        <w:pStyle w:val="Szvegtrzs"/>
        <w:numPr>
          <w:ilvl w:val="0"/>
          <w:numId w:val="11"/>
        </w:numPr>
        <w:jc w:val="center"/>
      </w:pPr>
      <w:r>
        <w:t xml:space="preserve">kódrészlet: csomagokat tudják </w:t>
      </w:r>
      <w:r w:rsidR="0036205A">
        <w:t>szálltatni</w:t>
      </w:r>
      <w:r>
        <w:t xml:space="preserve"> a </w:t>
      </w:r>
      <w:r w:rsidR="0036205A">
        <w:t>vállalkozok</w:t>
      </w:r>
    </w:p>
    <w:p w14:paraId="68A50417" w14:textId="5CC58D74" w:rsidR="00D01192" w:rsidRDefault="00D01192" w:rsidP="0099470E">
      <w:pPr>
        <w:pStyle w:val="Szvegtrzs"/>
      </w:pPr>
    </w:p>
    <w:p w14:paraId="21D08025" w14:textId="08AA6A64" w:rsidR="00D01192" w:rsidRDefault="00D01192" w:rsidP="0099470E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C02991" wp14:editId="43074BB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086475" cy="1143000"/>
                <wp:effectExtent l="0" t="0" r="28575" b="19050"/>
                <wp:wrapNone/>
                <wp:docPr id="16" name="Téglalap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E03A8" w14:textId="77777777" w:rsidR="00D01192" w:rsidRPr="00D01192" w:rsidRDefault="00D01192" w:rsidP="00D01192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119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vallAmiUtvonalon{csom </w:t>
                            </w:r>
                            <w:r w:rsidRPr="00D01192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D01192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119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CSOMAGOK}:</w:t>
                            </w:r>
                          </w:p>
                          <w:p w14:paraId="6F38F793" w14:textId="77777777" w:rsidR="00D01192" w:rsidRDefault="00D01192" w:rsidP="00D01192">
                            <w:pPr>
                              <w:ind w:left="709"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119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sum{vall </w:t>
                            </w:r>
                            <w:r w:rsidRPr="00D01192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D01192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D0119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VALLAKOZOK} CsomagVallakozoUtvonal[csom,vall] </w:t>
                            </w:r>
                          </w:p>
                          <w:p w14:paraId="4D1854B3" w14:textId="36F4FA74" w:rsidR="00D01192" w:rsidRPr="00B06A02" w:rsidRDefault="00D01192" w:rsidP="00D01192">
                            <w:pPr>
                              <w:ind w:left="1418" w:firstLine="709"/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01192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* vallViheti[csom,vall] = 1;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2991" id="Téglalap 16" o:spid="_x0000_s1034" style="position:absolute;left:0;text-align:left;margin-left:0;margin-top:0;width:479.25pt;height:90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" filled="f" strokecolor="#1f3763 [1604]" strokeweight="1pt">
                <v:textbox>
                  <w:txbxContent>
                    <w:p w14:paraId="02FE03A8" w14:textId="77777777" w:rsidR="00D01192" w:rsidRPr="00D01192" w:rsidRDefault="00D01192" w:rsidP="00D01192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119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vallAmiUtvonalon{csom </w:t>
                      </w:r>
                      <w:r w:rsidRPr="00D01192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D01192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119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CSOMAGOK}:</w:t>
                      </w:r>
                    </w:p>
                    <w:p w14:paraId="6F38F793" w14:textId="77777777" w:rsidR="00D01192" w:rsidRDefault="00D01192" w:rsidP="00D01192">
                      <w:pPr>
                        <w:ind w:left="709"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119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sum{vall </w:t>
                      </w:r>
                      <w:r w:rsidRPr="00D01192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D01192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D0119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VALLAKOZOK} CsomagVallakozoUtvonal[csom,vall] </w:t>
                      </w:r>
                    </w:p>
                    <w:p w14:paraId="4D1854B3" w14:textId="36F4FA74" w:rsidR="00D01192" w:rsidRPr="00B06A02" w:rsidRDefault="00D01192" w:rsidP="00D01192">
                      <w:pPr>
                        <w:ind w:left="1418" w:firstLine="709"/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01192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* vallViheti[csom,vall] = 1;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1E56A9" w14:textId="74EF4AB6" w:rsidR="00D01192" w:rsidRDefault="00D01192" w:rsidP="0099470E">
      <w:pPr>
        <w:pStyle w:val="Szvegtrzs"/>
      </w:pPr>
    </w:p>
    <w:p w14:paraId="1B122699" w14:textId="225F8670" w:rsidR="00D01192" w:rsidRDefault="00D01192" w:rsidP="0099470E">
      <w:pPr>
        <w:pStyle w:val="Szvegtrzs"/>
      </w:pPr>
    </w:p>
    <w:p w14:paraId="45B53BC5" w14:textId="54C2E08A" w:rsidR="00D01192" w:rsidRDefault="00D01192" w:rsidP="0099470E">
      <w:pPr>
        <w:pStyle w:val="Szvegtrzs"/>
      </w:pPr>
    </w:p>
    <w:p w14:paraId="532CDE28" w14:textId="5230BC92" w:rsidR="00D01192" w:rsidRDefault="00D01192" w:rsidP="0099470E">
      <w:pPr>
        <w:pStyle w:val="Szvegtrzs"/>
      </w:pPr>
    </w:p>
    <w:p w14:paraId="32BF071B" w14:textId="5751AAEE" w:rsidR="003E3D2A" w:rsidRDefault="003E3D2A" w:rsidP="0099470E">
      <w:pPr>
        <w:pStyle w:val="Szvegtrzs"/>
      </w:pPr>
    </w:p>
    <w:p w14:paraId="73173ECE" w14:textId="5DD15693" w:rsidR="00A70D0D" w:rsidRDefault="00A70D0D" w:rsidP="0099470E">
      <w:pPr>
        <w:pStyle w:val="Szvegtrzs"/>
      </w:pPr>
    </w:p>
    <w:p w14:paraId="42F33B6A" w14:textId="1585140E" w:rsidR="00A70D0D" w:rsidRDefault="00A70D0D" w:rsidP="0099470E">
      <w:pPr>
        <w:pStyle w:val="Szvegtrzs"/>
      </w:pPr>
    </w:p>
    <w:p w14:paraId="2D5F150F" w14:textId="2A8BDA95" w:rsidR="00A70D0D" w:rsidRDefault="00A70D0D" w:rsidP="0099470E">
      <w:pPr>
        <w:pStyle w:val="Szvegtrzs"/>
      </w:pPr>
    </w:p>
    <w:p w14:paraId="524D3E66" w14:textId="588580AE" w:rsidR="00A70D0D" w:rsidRDefault="00A70D0D" w:rsidP="0099470E">
      <w:pPr>
        <w:pStyle w:val="Szvegtrzs"/>
      </w:pPr>
    </w:p>
    <w:p w14:paraId="14A66ABB" w14:textId="77777777" w:rsidR="00A70D0D" w:rsidRDefault="00A70D0D" w:rsidP="0099470E">
      <w:pPr>
        <w:pStyle w:val="Szvegtrzs"/>
      </w:pPr>
    </w:p>
    <w:p w14:paraId="516A33A2" w14:textId="40D9CDAB" w:rsidR="003E3D2A" w:rsidRDefault="003E3D2A" w:rsidP="003E3D2A">
      <w:pPr>
        <w:pStyle w:val="Cmsor1"/>
      </w:pPr>
      <w:bookmarkStart w:id="15" w:name="_Toc91757601"/>
      <w:r>
        <w:lastRenderedPageBreak/>
        <w:t>6. Cél meghatározása</w:t>
      </w:r>
      <w:bookmarkEnd w:id="15"/>
    </w:p>
    <w:p w14:paraId="7EB3EA57" w14:textId="5FFD7DDE" w:rsidR="003E3D2A" w:rsidRDefault="003E3D2A" w:rsidP="003E3D2A">
      <w:pPr>
        <w:pStyle w:val="Szvegtrzs"/>
      </w:pPr>
      <w:r>
        <w:t>Ezt követően</w:t>
      </w:r>
      <w:r w:rsidR="00A70D0D">
        <w:t xml:space="preserve"> </w:t>
      </w:r>
      <w:r>
        <w:t>szük</w:t>
      </w:r>
      <w:r w:rsidR="00A70D0D">
        <w:t>s</w:t>
      </w:r>
      <w:r>
        <w:t>éges meghatároznunk, egy olyan függvényt, amivel a kiadásainkat tudjuk minimalizálni, de a kiszállított csomagokat maximalizálni.</w:t>
      </w:r>
    </w:p>
    <w:p w14:paraId="248F6044" w14:textId="7B694A61" w:rsidR="003E3D2A" w:rsidRDefault="003E3D2A" w:rsidP="003E3D2A">
      <w:pPr>
        <w:pStyle w:val="Szvegtrzs"/>
      </w:pPr>
      <w:r>
        <w:t>Mivel a megszorításainkban az utóbbit már definiáltuk, itt már csak a kiadásokat kell minimalizálni.</w:t>
      </w:r>
    </w:p>
    <w:p w14:paraId="11576A52" w14:textId="12C0FD95" w:rsidR="003E3D2A" w:rsidRDefault="003E3D2A" w:rsidP="003E3D2A">
      <w:pPr>
        <w:pStyle w:val="Szvegtrzs"/>
      </w:pPr>
      <w:r>
        <w:t>Egy olyan definíciót kell megadnunk, ami figyelembe veszi, ha egy vállalkozót alkalmazunk, akkor annak a napi díját, üzemanyag díját és a csomagszállításonként kapott plusz juttatást is ki kell neki fizetnünk, így érdemes azt az állapotot elérnünk, hogy minél kevesebb futár tudja teljesíteni a csomagok kiszállítását.</w:t>
      </w:r>
    </w:p>
    <w:p w14:paraId="10CCF9F9" w14:textId="42DD35FC" w:rsidR="00A70D0D" w:rsidRDefault="00A70D0D" w:rsidP="00A70D0D">
      <w:pPr>
        <w:pStyle w:val="Szvegtrzs"/>
        <w:numPr>
          <w:ilvl w:val="0"/>
          <w:numId w:val="11"/>
        </w:numPr>
        <w:jc w:val="center"/>
      </w:pPr>
      <w:r>
        <w:t>kódrészlet: célfüggvény, ami minimalizálja a kiadásokat</w:t>
      </w:r>
    </w:p>
    <w:p w14:paraId="30ED2C88" w14:textId="3FC17219" w:rsidR="00A70D0D" w:rsidRDefault="00A70D0D" w:rsidP="003E3D2A">
      <w:pPr>
        <w:pStyle w:val="Szvegtrzs"/>
      </w:pPr>
    </w:p>
    <w:p w14:paraId="7B42F3EF" w14:textId="31AE23B7" w:rsidR="00900C2E" w:rsidRDefault="00900C2E" w:rsidP="003E3D2A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EF5E92" wp14:editId="009D01B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6086475" cy="1143000"/>
                <wp:effectExtent l="0" t="0" r="28575" b="19050"/>
                <wp:wrapNone/>
                <wp:docPr id="17" name="Téglalap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1143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2D256" w14:textId="072902E0" w:rsidR="00A70D0D" w:rsidRPr="00B06A02" w:rsidRDefault="00561F55" w:rsidP="00561F55">
                            <w:pPr>
                              <w:jc w:val="left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minimize osszKiadas: (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561F55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{vall 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561F55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VALLAKOZOK} uzemanyagDij[vall] * vallMegy[vall]) + (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{vallFiz 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561F55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VALLAKOZO_FIZETES} fizetesek[vallFiz] * vallMegy[vallFiz]) + (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sum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{csom </w:t>
                            </w:r>
                            <w:r w:rsidRPr="00561F55">
                              <w:rPr>
                                <w:b/>
                                <w:bCs/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</w:t>
                            </w:r>
                            <w:r w:rsidRPr="00561F55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561F55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CSOMAGOK, vall in VALLAKOZOK} vallViheti[csom,vall] * cimPenz) 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F5E92" id="Téglalap 17" o:spid="_x0000_s1035" style="position:absolute;left:0;text-align:left;margin-left:428.05pt;margin-top:.45pt;width:479.25pt;height:90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" filled="f" strokecolor="#1f3763 [1604]" strokeweight="1pt">
                <v:textbox>
                  <w:txbxContent>
                    <w:p w14:paraId="1E62D256" w14:textId="072902E0" w:rsidR="00A70D0D" w:rsidRPr="00B06A02" w:rsidRDefault="00561F55" w:rsidP="00561F55">
                      <w:pPr>
                        <w:jc w:val="left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minimize osszKiadas: (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561F55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{vall 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561F55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VALLAKOZOK} uzemanyagDij[vall] * vallMegy[vall]) + (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{vallFiz 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561F55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VALLAKOZO_FIZETES} fizetesek[vallFiz] * vallMegy[vallFiz]) + (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sum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{csom </w:t>
                      </w:r>
                      <w:r w:rsidRPr="00561F55">
                        <w:rPr>
                          <w:b/>
                          <w:bCs/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</w:t>
                      </w:r>
                      <w:r w:rsidRPr="00561F55">
                        <w:rPr>
                          <w:color w:val="2F5496" w:themeColor="accent1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561F55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CSOMAGOK, vall in VALLAKOZOK} vallViheti[csom,vall] * cimPenz) 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AB5A30" w14:textId="4D6D80E1" w:rsidR="00900C2E" w:rsidRDefault="00900C2E" w:rsidP="003E3D2A">
      <w:pPr>
        <w:pStyle w:val="Szvegtrzs"/>
      </w:pPr>
    </w:p>
    <w:p w14:paraId="5A9B375A" w14:textId="2B88B562" w:rsidR="00900C2E" w:rsidRDefault="00900C2E" w:rsidP="003E3D2A">
      <w:pPr>
        <w:pStyle w:val="Szvegtrzs"/>
      </w:pPr>
    </w:p>
    <w:p w14:paraId="21688103" w14:textId="412A15D9" w:rsidR="00900C2E" w:rsidRDefault="00900C2E" w:rsidP="003E3D2A">
      <w:pPr>
        <w:pStyle w:val="Szvegtrzs"/>
      </w:pPr>
    </w:p>
    <w:p w14:paraId="069503CC" w14:textId="2005A78D" w:rsidR="00900C2E" w:rsidRDefault="00900C2E" w:rsidP="003E3D2A">
      <w:pPr>
        <w:pStyle w:val="Szvegtrzs"/>
      </w:pPr>
    </w:p>
    <w:p w14:paraId="500806E8" w14:textId="22589CD5" w:rsidR="00900C2E" w:rsidRDefault="00900C2E" w:rsidP="003E3D2A">
      <w:pPr>
        <w:pStyle w:val="Szvegtrzs"/>
      </w:pPr>
    </w:p>
    <w:p w14:paraId="3C8563CF" w14:textId="23F889E4" w:rsidR="00900C2E" w:rsidRDefault="00900C2E" w:rsidP="00900C2E">
      <w:pPr>
        <w:pStyle w:val="Cmsor1"/>
      </w:pPr>
      <w:bookmarkStart w:id="16" w:name="_Toc91757602"/>
      <w:r w:rsidRPr="00900C2E">
        <w:t>7. Összegzés</w:t>
      </w:r>
      <w:bookmarkEnd w:id="16"/>
    </w:p>
    <w:p w14:paraId="10CEA9D3" w14:textId="7E8D0FAD" w:rsidR="00900C2E" w:rsidRDefault="00900C2E" w:rsidP="00900C2E">
      <w:pPr>
        <w:pStyle w:val="Szvegtrzs"/>
      </w:pPr>
      <w:r>
        <w:t>Az optimalizálás futását követően egy megfelelő megoldást kapunk. A kimeneten megjelenik, hogy mennyi az össz</w:t>
      </w:r>
      <w:r w:rsidR="0036205A">
        <w:t>es</w:t>
      </w:r>
      <w:r>
        <w:t xml:space="preserve"> kiadásunk, ha vállalkozókat alkalmazunk, és hogy mely vállalkozót érdemes alkalmazni, és azoknak mennyi lesz a költségük.</w:t>
      </w:r>
    </w:p>
    <w:p w14:paraId="1E0D43B6" w14:textId="3967967D" w:rsidR="00900C2E" w:rsidRPr="00900C2E" w:rsidRDefault="00900C2E" w:rsidP="00900C2E">
      <w:pPr>
        <w:pStyle w:val="Szvegtrzs"/>
      </w:pPr>
      <w:r>
        <w:t>Ez mellet még az is megjelenik, hogy mely csomagokat mely vállalkozok tudják kiszállítani.</w:t>
      </w:r>
    </w:p>
    <w:p w14:paraId="4AE5836A" w14:textId="0C108C24" w:rsidR="00900C2E" w:rsidRDefault="00900C2E" w:rsidP="003E3D2A">
      <w:pPr>
        <w:pStyle w:val="Szvegtrzs"/>
      </w:pPr>
    </w:p>
    <w:p w14:paraId="0734ED84" w14:textId="77777777" w:rsidR="00900C2E" w:rsidRDefault="00900C2E" w:rsidP="003E3D2A">
      <w:pPr>
        <w:pStyle w:val="Szvegtrzs"/>
      </w:pPr>
    </w:p>
    <w:p w14:paraId="593414CB" w14:textId="77777777" w:rsidR="00900C2E" w:rsidRDefault="00900C2E" w:rsidP="003E3D2A">
      <w:pPr>
        <w:pStyle w:val="Szvegtrzs"/>
      </w:pPr>
    </w:p>
    <w:p w14:paraId="4EF1EEF7" w14:textId="77777777" w:rsidR="00900C2E" w:rsidRDefault="00900C2E" w:rsidP="003E3D2A">
      <w:pPr>
        <w:pStyle w:val="Szvegtrzs"/>
      </w:pPr>
    </w:p>
    <w:p w14:paraId="0EA66EFB" w14:textId="77777777" w:rsidR="00900C2E" w:rsidRDefault="00900C2E" w:rsidP="003E3D2A">
      <w:pPr>
        <w:pStyle w:val="Szvegtrzs"/>
      </w:pPr>
    </w:p>
    <w:p w14:paraId="6699EE47" w14:textId="77777777" w:rsidR="00900C2E" w:rsidRDefault="00900C2E" w:rsidP="003E3D2A">
      <w:pPr>
        <w:pStyle w:val="Szvegtrzs"/>
      </w:pPr>
    </w:p>
    <w:p w14:paraId="3AA13C67" w14:textId="77777777" w:rsidR="00900C2E" w:rsidRDefault="00900C2E" w:rsidP="003E3D2A">
      <w:pPr>
        <w:pStyle w:val="Szvegtrzs"/>
      </w:pPr>
    </w:p>
    <w:p w14:paraId="7E7326FF" w14:textId="77777777" w:rsidR="00900C2E" w:rsidRDefault="00900C2E" w:rsidP="003E3D2A">
      <w:pPr>
        <w:pStyle w:val="Szvegtrzs"/>
      </w:pPr>
    </w:p>
    <w:p w14:paraId="3C341E93" w14:textId="7C09178C" w:rsidR="00900C2E" w:rsidRDefault="00900C2E" w:rsidP="003E3D2A">
      <w:pPr>
        <w:pStyle w:val="Szvegtrzs"/>
      </w:pPr>
    </w:p>
    <w:p w14:paraId="3C02133F" w14:textId="60E346B2" w:rsidR="00900C2E" w:rsidRDefault="00900C2E" w:rsidP="003E3D2A">
      <w:pPr>
        <w:pStyle w:val="Szvegtrz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19A81C" wp14:editId="29780434">
                <wp:simplePos x="0" y="0"/>
                <wp:positionH relativeFrom="margin">
                  <wp:posOffset>110490</wp:posOffset>
                </wp:positionH>
                <wp:positionV relativeFrom="paragraph">
                  <wp:posOffset>6985</wp:posOffset>
                </wp:positionV>
                <wp:extent cx="6086475" cy="8176260"/>
                <wp:effectExtent l="0" t="0" r="28575" b="1524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8176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FCAA3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INTEGER OPTIMAL SOLUTION FOUND</w:t>
                            </w:r>
                          </w:p>
                          <w:p w14:paraId="2CED8730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Time used:   0.0 secs</w:t>
                            </w:r>
                          </w:p>
                          <w:p w14:paraId="2F680A37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Memory used: 0.7 Mb (761467 bytes)</w:t>
                            </w:r>
                          </w:p>
                          <w:p w14:paraId="455CA849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EB0DD3A" w14:textId="7B8620DA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Ossz kiadasa a vállalatnak a val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</w:t>
                            </w:r>
                            <w:r w:rsidR="00C92A5A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</w:t>
                            </w: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kozok </w:t>
                            </w:r>
                            <w:r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iranyaba</w:t>
                            </w: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116500</w:t>
                            </w:r>
                          </w:p>
                          <w:p w14:paraId="3223B25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7D9D42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Melyik vallakozo szallit: 2</w:t>
                            </w:r>
                          </w:p>
                          <w:p w14:paraId="5406A4CC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2</w:t>
                            </w:r>
                          </w:p>
                          <w:p w14:paraId="1DED0C50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4</w:t>
                            </w:r>
                          </w:p>
                          <w:p w14:paraId="29FE299D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7</w:t>
                            </w:r>
                          </w:p>
                          <w:p w14:paraId="168F29A1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13</w:t>
                            </w:r>
                          </w:p>
                          <w:p w14:paraId="0D3CC4CE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14</w:t>
                            </w:r>
                          </w:p>
                          <w:p w14:paraId="6F56D8F7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15</w:t>
                            </w:r>
                          </w:p>
                          <w:p w14:paraId="71CE7C8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16</w:t>
                            </w:r>
                          </w:p>
                          <w:p w14:paraId="198C508A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19</w:t>
                            </w:r>
                          </w:p>
                          <w:p w14:paraId="36FA7D99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20</w:t>
                            </w:r>
                          </w:p>
                          <w:p w14:paraId="42B12AA7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 bevételei:</w:t>
                            </w:r>
                          </w:p>
                          <w:p w14:paraId="21BE1ADE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Utvonal dij: 25000</w:t>
                            </w:r>
                          </w:p>
                          <w:p w14:paraId="1519741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Uzemanyag dij: 18500</w:t>
                            </w:r>
                          </w:p>
                          <w:p w14:paraId="0C876E1A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Cimpenz: 2700</w:t>
                            </w:r>
                          </w:p>
                          <w:p w14:paraId="42978375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99AF931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956B6E6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Melyik vallakozo szallit: 3</w:t>
                            </w:r>
                          </w:p>
                          <w:p w14:paraId="6EB3772F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</w:t>
                            </w:r>
                          </w:p>
                          <w:p w14:paraId="75F039E9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3</w:t>
                            </w:r>
                          </w:p>
                          <w:p w14:paraId="1BEA98F5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5</w:t>
                            </w:r>
                          </w:p>
                          <w:p w14:paraId="11FAA57B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8</w:t>
                            </w:r>
                          </w:p>
                          <w:p w14:paraId="57AB152E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10</w:t>
                            </w:r>
                          </w:p>
                          <w:p w14:paraId="59587A13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 bevételei:</w:t>
                            </w:r>
                          </w:p>
                          <w:p w14:paraId="3250081D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Utvonal dij: 18000</w:t>
                            </w:r>
                          </w:p>
                          <w:p w14:paraId="435418E0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Uzemanyag dij: 16000</w:t>
                            </w:r>
                          </w:p>
                          <w:p w14:paraId="0C4B2923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Cimpenz: 1500</w:t>
                            </w:r>
                          </w:p>
                          <w:p w14:paraId="3A75DC70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6967B6B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609A3B1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Melyik vallakozo szallit: 4</w:t>
                            </w:r>
                          </w:p>
                          <w:p w14:paraId="1AD9A5C1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6</w:t>
                            </w:r>
                          </w:p>
                          <w:p w14:paraId="2AB8988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9</w:t>
                            </w:r>
                          </w:p>
                          <w:p w14:paraId="06C074D3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11</w:t>
                            </w:r>
                          </w:p>
                          <w:p w14:paraId="204E66D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12</w:t>
                            </w:r>
                          </w:p>
                          <w:p w14:paraId="7ACC3C0A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17</w:t>
                            </w:r>
                          </w:p>
                          <w:p w14:paraId="0828481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Kiszallitott csomagok: 18</w:t>
                            </w:r>
                          </w:p>
                          <w:p w14:paraId="0C6268F5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Vallakozo bevételei:</w:t>
                            </w:r>
                          </w:p>
                          <w:p w14:paraId="3661473C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Utvonal dij: 17500</w:t>
                            </w:r>
                          </w:p>
                          <w:p w14:paraId="4CF6A688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Uzemanyag dij: 15500</w:t>
                            </w:r>
                          </w:p>
                          <w:p w14:paraId="2D5F922A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>Cimpenz: 1800</w:t>
                            </w:r>
                          </w:p>
                          <w:p w14:paraId="4677182B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1E70B53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7AA69F5" w14:textId="77777777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Model has been successfully processed</w:t>
                            </w:r>
                          </w:p>
                          <w:p w14:paraId="3A8F1AE2" w14:textId="5FAFD10A" w:rsidR="00900C2E" w:rsidRPr="00900C2E" w:rsidRDefault="00900C2E" w:rsidP="00900C2E">
                            <w:pPr>
                              <w:jc w:val="left"/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00C2E">
                              <w:rPr>
                                <w:color w:val="000000" w:themeColor="text1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Writing MIP solution to 'transportOptimization.out'...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9A81C" id="Téglalap 8" o:spid="_x0000_s1036" style="position:absolute;left:0;text-align:left;margin-left:8.7pt;margin-top:.55pt;width:479.25pt;height:64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" filled="f" strokecolor="#1f3763 [1604]" strokeweight="1pt">
                <v:textbox>
                  <w:txbxContent>
                    <w:p w14:paraId="235FCAA3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INTEGER OPTIMAL SOLUTION FOUND</w:t>
                      </w:r>
                    </w:p>
                    <w:p w14:paraId="2CED8730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Time used:   0.0 secs</w:t>
                      </w:r>
                    </w:p>
                    <w:p w14:paraId="2F680A37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Memory used: 0.7 Mb (761467 bytes)</w:t>
                      </w:r>
                    </w:p>
                    <w:p w14:paraId="455CA849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EB0DD3A" w14:textId="7B8620DA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Ossz kiadasa a vállalatnak a val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</w:t>
                      </w:r>
                      <w:r w:rsidR="00C92A5A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</w:t>
                      </w: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kozok </w:t>
                      </w:r>
                      <w:r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iranyaba</w:t>
                      </w: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116500</w:t>
                      </w:r>
                    </w:p>
                    <w:p w14:paraId="3223B25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7D9D42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Melyik vallakozo szallit: 2</w:t>
                      </w:r>
                    </w:p>
                    <w:p w14:paraId="5406A4CC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2</w:t>
                      </w:r>
                    </w:p>
                    <w:p w14:paraId="1DED0C50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4</w:t>
                      </w:r>
                    </w:p>
                    <w:p w14:paraId="29FE299D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7</w:t>
                      </w:r>
                    </w:p>
                    <w:p w14:paraId="168F29A1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13</w:t>
                      </w:r>
                    </w:p>
                    <w:p w14:paraId="0D3CC4CE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14</w:t>
                      </w:r>
                    </w:p>
                    <w:p w14:paraId="6F56D8F7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15</w:t>
                      </w:r>
                    </w:p>
                    <w:p w14:paraId="71CE7C8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16</w:t>
                      </w:r>
                    </w:p>
                    <w:p w14:paraId="198C508A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19</w:t>
                      </w:r>
                    </w:p>
                    <w:p w14:paraId="36FA7D99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20</w:t>
                      </w:r>
                    </w:p>
                    <w:p w14:paraId="42B12AA7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 bevételei:</w:t>
                      </w:r>
                    </w:p>
                    <w:p w14:paraId="21BE1ADE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Utvonal dij: 25000</w:t>
                      </w:r>
                    </w:p>
                    <w:p w14:paraId="1519741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Uzemanyag dij: 18500</w:t>
                      </w:r>
                    </w:p>
                    <w:p w14:paraId="0C876E1A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Cimpenz: 2700</w:t>
                      </w:r>
                    </w:p>
                    <w:p w14:paraId="42978375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99AF931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956B6E6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Melyik vallakozo szallit: 3</w:t>
                      </w:r>
                    </w:p>
                    <w:p w14:paraId="6EB3772F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</w:t>
                      </w:r>
                    </w:p>
                    <w:p w14:paraId="75F039E9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3</w:t>
                      </w:r>
                    </w:p>
                    <w:p w14:paraId="1BEA98F5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5</w:t>
                      </w:r>
                    </w:p>
                    <w:p w14:paraId="11FAA57B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8</w:t>
                      </w:r>
                    </w:p>
                    <w:p w14:paraId="57AB152E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10</w:t>
                      </w:r>
                    </w:p>
                    <w:p w14:paraId="59587A13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 bevételei:</w:t>
                      </w:r>
                    </w:p>
                    <w:p w14:paraId="3250081D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Utvonal dij: 18000</w:t>
                      </w:r>
                    </w:p>
                    <w:p w14:paraId="435418E0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Uzemanyag dij: 16000</w:t>
                      </w:r>
                    </w:p>
                    <w:p w14:paraId="0C4B2923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Cimpenz: 1500</w:t>
                      </w:r>
                    </w:p>
                    <w:p w14:paraId="3A75DC70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6967B6B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609A3B1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Melyik vallakozo szallit: 4</w:t>
                      </w:r>
                    </w:p>
                    <w:p w14:paraId="1AD9A5C1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6</w:t>
                      </w:r>
                    </w:p>
                    <w:p w14:paraId="2AB8988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9</w:t>
                      </w:r>
                    </w:p>
                    <w:p w14:paraId="06C074D3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11</w:t>
                      </w:r>
                    </w:p>
                    <w:p w14:paraId="204E66D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12</w:t>
                      </w:r>
                    </w:p>
                    <w:p w14:paraId="7ACC3C0A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17</w:t>
                      </w:r>
                    </w:p>
                    <w:p w14:paraId="0828481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Kiszallitott csomagok: 18</w:t>
                      </w:r>
                    </w:p>
                    <w:p w14:paraId="0C6268F5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Vallakozo bevételei:</w:t>
                      </w:r>
                    </w:p>
                    <w:p w14:paraId="3661473C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Utvonal dij: 17500</w:t>
                      </w:r>
                    </w:p>
                    <w:p w14:paraId="4CF6A688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Uzemanyag dij: 15500</w:t>
                      </w:r>
                    </w:p>
                    <w:p w14:paraId="2D5F922A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>Cimpenz: 1800</w:t>
                      </w:r>
                    </w:p>
                    <w:p w14:paraId="4677182B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1E70B53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7AA69F5" w14:textId="77777777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Model has been successfully processed</w:t>
                      </w:r>
                    </w:p>
                    <w:p w14:paraId="3A8F1AE2" w14:textId="5FAFD10A" w:rsidR="00900C2E" w:rsidRPr="00900C2E" w:rsidRDefault="00900C2E" w:rsidP="00900C2E">
                      <w:pPr>
                        <w:jc w:val="left"/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900C2E">
                        <w:rPr>
                          <w:color w:val="000000" w:themeColor="text1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Writing MIP solution to 'transportOptimization.out'...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E5EAE9" w14:textId="199AC0CD" w:rsidR="00900C2E" w:rsidRDefault="00900C2E" w:rsidP="003E3D2A">
      <w:pPr>
        <w:pStyle w:val="Szvegtrzs"/>
      </w:pPr>
    </w:p>
    <w:p w14:paraId="4914DD83" w14:textId="45031CE2" w:rsidR="00900C2E" w:rsidRDefault="00900C2E" w:rsidP="003E3D2A">
      <w:pPr>
        <w:pStyle w:val="Szvegtrzs"/>
      </w:pPr>
    </w:p>
    <w:p w14:paraId="7565AE3B" w14:textId="630A7818" w:rsidR="00900C2E" w:rsidRDefault="00900C2E" w:rsidP="003E3D2A">
      <w:pPr>
        <w:pStyle w:val="Szvegtrzs"/>
      </w:pPr>
    </w:p>
    <w:p w14:paraId="3F92003D" w14:textId="5F1FFFB9" w:rsidR="00900C2E" w:rsidRDefault="00900C2E" w:rsidP="003E3D2A">
      <w:pPr>
        <w:pStyle w:val="Szvegtrzs"/>
      </w:pPr>
    </w:p>
    <w:p w14:paraId="69A234B2" w14:textId="04264E71" w:rsidR="00900C2E" w:rsidRDefault="00900C2E" w:rsidP="003E3D2A">
      <w:pPr>
        <w:pStyle w:val="Szvegtrzs"/>
      </w:pPr>
    </w:p>
    <w:p w14:paraId="56186643" w14:textId="53D71110" w:rsidR="00900C2E" w:rsidRDefault="00900C2E" w:rsidP="003E3D2A">
      <w:pPr>
        <w:pStyle w:val="Szvegtrzs"/>
      </w:pPr>
    </w:p>
    <w:p w14:paraId="11B21DDB" w14:textId="793019CC" w:rsidR="00900C2E" w:rsidRDefault="00900C2E" w:rsidP="003E3D2A">
      <w:pPr>
        <w:pStyle w:val="Szvegtrzs"/>
      </w:pPr>
    </w:p>
    <w:p w14:paraId="455A9824" w14:textId="4585B192" w:rsidR="00900C2E" w:rsidRDefault="00900C2E" w:rsidP="003E3D2A">
      <w:pPr>
        <w:pStyle w:val="Szvegtrzs"/>
      </w:pPr>
    </w:p>
    <w:p w14:paraId="618987A2" w14:textId="74252DF0" w:rsidR="00900C2E" w:rsidRDefault="00900C2E" w:rsidP="003E3D2A">
      <w:pPr>
        <w:pStyle w:val="Szvegtrzs"/>
      </w:pPr>
    </w:p>
    <w:p w14:paraId="51603318" w14:textId="7294F090" w:rsidR="00900C2E" w:rsidRDefault="00900C2E" w:rsidP="003E3D2A">
      <w:pPr>
        <w:pStyle w:val="Szvegtrzs"/>
      </w:pPr>
    </w:p>
    <w:p w14:paraId="56DDC424" w14:textId="09811819" w:rsidR="00900C2E" w:rsidRDefault="00900C2E" w:rsidP="003E3D2A">
      <w:pPr>
        <w:pStyle w:val="Szvegtrzs"/>
      </w:pPr>
    </w:p>
    <w:p w14:paraId="4F2AFACD" w14:textId="3EE474F2" w:rsidR="00900C2E" w:rsidRDefault="00900C2E" w:rsidP="003E3D2A">
      <w:pPr>
        <w:pStyle w:val="Szvegtrzs"/>
      </w:pPr>
    </w:p>
    <w:p w14:paraId="5D674606" w14:textId="5DF63369" w:rsidR="00900C2E" w:rsidRDefault="00900C2E" w:rsidP="003E3D2A">
      <w:pPr>
        <w:pStyle w:val="Szvegtrzs"/>
      </w:pPr>
    </w:p>
    <w:p w14:paraId="491F3E2D" w14:textId="653C1C40" w:rsidR="00900C2E" w:rsidRDefault="00900C2E" w:rsidP="003E3D2A">
      <w:pPr>
        <w:pStyle w:val="Szvegtrzs"/>
      </w:pPr>
    </w:p>
    <w:p w14:paraId="1785984D" w14:textId="77777777" w:rsidR="00900C2E" w:rsidRDefault="00900C2E" w:rsidP="003E3D2A">
      <w:pPr>
        <w:pStyle w:val="Szvegtrzs"/>
      </w:pPr>
    </w:p>
    <w:p w14:paraId="44958E91" w14:textId="77777777" w:rsidR="00900C2E" w:rsidRDefault="00900C2E" w:rsidP="003E3D2A">
      <w:pPr>
        <w:pStyle w:val="Szvegtrzs"/>
      </w:pPr>
    </w:p>
    <w:p w14:paraId="4E8EB441" w14:textId="6CF7F676" w:rsidR="00900C2E" w:rsidRDefault="00900C2E" w:rsidP="003E3D2A">
      <w:pPr>
        <w:pStyle w:val="Szvegtrzs"/>
      </w:pPr>
    </w:p>
    <w:p w14:paraId="20E60BBD" w14:textId="4F0AEB25" w:rsidR="00900C2E" w:rsidRDefault="00900C2E" w:rsidP="003E3D2A">
      <w:pPr>
        <w:pStyle w:val="Szvegtrzs"/>
      </w:pPr>
    </w:p>
    <w:p w14:paraId="3C78DF3E" w14:textId="29F95A42" w:rsidR="00A70D0D" w:rsidRDefault="00A70D0D" w:rsidP="003E3D2A">
      <w:pPr>
        <w:pStyle w:val="Szvegtrzs"/>
      </w:pPr>
    </w:p>
    <w:p w14:paraId="5E085271" w14:textId="1E8AF50F" w:rsidR="00900C2E" w:rsidRDefault="00900C2E" w:rsidP="003E3D2A">
      <w:pPr>
        <w:pStyle w:val="Szvegtrzs"/>
      </w:pPr>
    </w:p>
    <w:p w14:paraId="53E80D5D" w14:textId="085580DE" w:rsidR="00900C2E" w:rsidRDefault="00900C2E" w:rsidP="003E3D2A">
      <w:pPr>
        <w:pStyle w:val="Szvegtrzs"/>
      </w:pPr>
    </w:p>
    <w:p w14:paraId="533D78CC" w14:textId="78501421" w:rsidR="00900C2E" w:rsidRDefault="00900C2E" w:rsidP="003E3D2A">
      <w:pPr>
        <w:pStyle w:val="Szvegtrzs"/>
      </w:pPr>
    </w:p>
    <w:p w14:paraId="33213704" w14:textId="1C486634" w:rsidR="00900C2E" w:rsidRDefault="00900C2E" w:rsidP="003E3D2A">
      <w:pPr>
        <w:pStyle w:val="Szvegtrzs"/>
      </w:pPr>
    </w:p>
    <w:p w14:paraId="208592E3" w14:textId="3F60D892" w:rsidR="00900C2E" w:rsidRDefault="00900C2E" w:rsidP="003E3D2A">
      <w:pPr>
        <w:pStyle w:val="Szvegtrzs"/>
      </w:pPr>
    </w:p>
    <w:p w14:paraId="0161252C" w14:textId="06DBAB15" w:rsidR="00900C2E" w:rsidRDefault="00900C2E" w:rsidP="003E3D2A">
      <w:pPr>
        <w:pStyle w:val="Szvegtrzs"/>
      </w:pPr>
    </w:p>
    <w:p w14:paraId="343EEA8B" w14:textId="6CB8B863" w:rsidR="00900C2E" w:rsidRDefault="00900C2E" w:rsidP="003E3D2A">
      <w:pPr>
        <w:pStyle w:val="Szvegtrzs"/>
      </w:pPr>
    </w:p>
    <w:p w14:paraId="0586A704" w14:textId="0A1C0CC9" w:rsidR="00900C2E" w:rsidRDefault="00900C2E" w:rsidP="003E3D2A">
      <w:pPr>
        <w:pStyle w:val="Szvegtrzs"/>
      </w:pPr>
    </w:p>
    <w:p w14:paraId="712320A2" w14:textId="413003E1" w:rsidR="00900C2E" w:rsidRDefault="00900C2E" w:rsidP="003E3D2A">
      <w:pPr>
        <w:pStyle w:val="Szvegtrzs"/>
      </w:pPr>
    </w:p>
    <w:p w14:paraId="6A11A4FA" w14:textId="1E59B389" w:rsidR="00900C2E" w:rsidRDefault="00650E23" w:rsidP="00650E23">
      <w:pPr>
        <w:pStyle w:val="Cmsor1"/>
      </w:pPr>
      <w:bookmarkStart w:id="17" w:name="_Toc91757603"/>
      <w:r>
        <w:t>7.1 További fejlesztések</w:t>
      </w:r>
      <w:bookmarkEnd w:id="17"/>
    </w:p>
    <w:p w14:paraId="72493F78" w14:textId="72039B28" w:rsidR="00650E23" w:rsidRPr="00650E23" w:rsidRDefault="00650E23" w:rsidP="00650E23">
      <w:pPr>
        <w:pStyle w:val="Szvegtrzs"/>
      </w:pPr>
      <w:r>
        <w:t>A feladatban további fejlesztési lehetőségek vannak, mivel a teljes üzleti folyamatokat nem tudja lefedni a program, csak egy részhalmazára tud megoldást nyújtani.</w:t>
      </w:r>
      <w:r w:rsidR="008501B6">
        <w:t xml:space="preserve"> A nagyobb adathalmazok végett érdemes a korlátozásokat optimalizálni, mivel </w:t>
      </w:r>
      <w:r w:rsidR="0036205A">
        <w:t>minél</w:t>
      </w:r>
      <w:r w:rsidR="008501B6">
        <w:t xml:space="preserve"> nagyobb adathalmazok használatával szükséges a program lefutását belátható időn belül kiértékelni az adott problémát és egy optimális megoldást nyújtani.</w:t>
      </w:r>
    </w:p>
    <w:p w14:paraId="245F5254" w14:textId="77777777" w:rsidR="00900C2E" w:rsidRDefault="00900C2E" w:rsidP="003E3D2A">
      <w:pPr>
        <w:pStyle w:val="Szvegtrzs"/>
      </w:pPr>
    </w:p>
    <w:p w14:paraId="40FAFB03" w14:textId="1F0864D9" w:rsidR="00900C2E" w:rsidRDefault="00900C2E" w:rsidP="003E3D2A">
      <w:pPr>
        <w:pStyle w:val="Szvegtrzs"/>
      </w:pPr>
    </w:p>
    <w:p w14:paraId="66951D96" w14:textId="143BDBE9" w:rsidR="008E16DF" w:rsidRDefault="008E16DF" w:rsidP="008E16DF">
      <w:pPr>
        <w:pStyle w:val="Cmsor1"/>
      </w:pPr>
      <w:bookmarkStart w:id="18" w:name="_Toc91757604"/>
      <w:r>
        <w:t>8. Melléklet</w:t>
      </w:r>
      <w:bookmarkEnd w:id="18"/>
    </w:p>
    <w:p w14:paraId="7EE19D29" w14:textId="30573D15" w:rsidR="00900C2E" w:rsidRDefault="00900C2E" w:rsidP="003E3D2A">
      <w:pPr>
        <w:pStyle w:val="Szvegtrzs"/>
      </w:pPr>
    </w:p>
    <w:p w14:paraId="1DCF2CF7" w14:textId="60E54DFA" w:rsidR="00900C2E" w:rsidRDefault="005F46FD" w:rsidP="003E3D2A">
      <w:pPr>
        <w:pStyle w:val="Szvegtrzs"/>
      </w:pPr>
      <w:r>
        <w:t>A forráskód és a dokumentáció elérhető a GitHub-on.</w:t>
      </w:r>
    </w:p>
    <w:p w14:paraId="7FE229A5" w14:textId="1CDF3599" w:rsidR="00D47982" w:rsidRPr="003E3D2A" w:rsidRDefault="005F46FD" w:rsidP="003E3D2A">
      <w:pPr>
        <w:pStyle w:val="Szvegtrzs"/>
      </w:pPr>
      <w:hyperlink r:id="rId8" w:history="1">
        <w:r w:rsidRPr="004928B4">
          <w:rPr>
            <w:rStyle w:val="Hiperhivatkozs"/>
          </w:rPr>
          <w:t>https://github.com/debnarikroland/SZE-GKLB_INTM019--Modellezes-es-optimalizalas-a-gyakorlatban--DJLF47</w:t>
        </w:r>
      </w:hyperlink>
    </w:p>
    <w:sectPr w:rsidR="00D47982" w:rsidRPr="003E3D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647" w:right="1134" w:bottom="1647" w:left="1134" w:header="1134" w:footer="113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DA050" w14:textId="77777777" w:rsidR="00A12480" w:rsidRDefault="00A12480">
      <w:r>
        <w:separator/>
      </w:r>
    </w:p>
  </w:endnote>
  <w:endnote w:type="continuationSeparator" w:id="0">
    <w:p w14:paraId="4C97EECF" w14:textId="77777777" w:rsidR="00A12480" w:rsidRDefault="00A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oto Serif CJK SC">
    <w:altName w:val="Calibri"/>
    <w:charset w:val="01"/>
    <w:family w:val="auto"/>
    <w:pitch w:val="variable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ohit Devanagari">
    <w:altName w:val="Calibri"/>
    <w:charset w:val="01"/>
    <w:family w:val="auto"/>
    <w:pitch w:val="variable"/>
  </w:font>
  <w:font w:name="Noto Sans CJK SC">
    <w:charset w:val="01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Zen Hei">
    <w:charset w:val="01"/>
    <w:family w:val="auto"/>
    <w:pitch w:val="variable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10565" w14:textId="77777777" w:rsidR="004832D0" w:rsidRDefault="004832D0">
    <w:pPr>
      <w:pStyle w:val="llb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C583D" w14:textId="77777777" w:rsidR="004832D0" w:rsidRDefault="004832D0">
    <w:pPr>
      <w:pStyle w:val="llb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89A2" w14:textId="77777777" w:rsidR="00A12480" w:rsidRDefault="00A12480">
      <w:r>
        <w:separator/>
      </w:r>
    </w:p>
  </w:footnote>
  <w:footnote w:type="continuationSeparator" w:id="0">
    <w:p w14:paraId="50399A72" w14:textId="77777777" w:rsidR="00A12480" w:rsidRDefault="00A124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EFC55" w14:textId="6A1CB030" w:rsidR="004832D0" w:rsidRDefault="004832D0">
    <w:pPr>
      <w:pStyle w:val="lfej"/>
    </w:pPr>
    <w:r>
      <w:rPr>
        <w:noProof/>
      </w:rPr>
      <w:drawing>
        <wp:anchor distT="0" distB="0" distL="0" distR="0" simplePos="0" relativeHeight="251657216" behindDoc="0" locked="0" layoutInCell="1" allowOverlap="1" wp14:anchorId="1108B0BF" wp14:editId="3A138AF2">
          <wp:simplePos x="0" y="0"/>
          <wp:positionH relativeFrom="column">
            <wp:posOffset>0</wp:posOffset>
          </wp:positionH>
          <wp:positionV relativeFrom="paragraph">
            <wp:posOffset>-720090</wp:posOffset>
          </wp:positionV>
          <wp:extent cx="883920" cy="1028700"/>
          <wp:effectExtent l="0" t="0" r="0" b="0"/>
          <wp:wrapTopAndBottom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467" r="-8325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10287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9264" behindDoc="0" locked="0" layoutInCell="1" allowOverlap="1" wp14:anchorId="15715719" wp14:editId="681B148C">
          <wp:simplePos x="0" y="0"/>
          <wp:positionH relativeFrom="column">
            <wp:posOffset>5243195</wp:posOffset>
          </wp:positionH>
          <wp:positionV relativeFrom="paragraph">
            <wp:posOffset>-720090</wp:posOffset>
          </wp:positionV>
          <wp:extent cx="891540" cy="1041400"/>
          <wp:effectExtent l="0" t="0" r="0" b="0"/>
          <wp:wrapTopAndBottom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73" t="6413" r="14384" b="368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10414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1C6BE2">
      <w:t>Modellezés és optimalizálás a gyakorlatban – Debnárik Roland, DJLF47</w:t>
    </w:r>
  </w:p>
  <w:p w14:paraId="0F31519C" w14:textId="77777777" w:rsidR="00C7627B" w:rsidRDefault="00C7627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8C385" w14:textId="42AD5E06" w:rsidR="00C7627B" w:rsidRDefault="004832D0">
    <w:pPr>
      <w:pStyle w:val="lfej"/>
    </w:pPr>
    <w:r>
      <w:rPr>
        <w:noProof/>
      </w:rPr>
      <w:drawing>
        <wp:anchor distT="0" distB="0" distL="0" distR="0" simplePos="0" relativeHeight="251658240" behindDoc="0" locked="0" layoutInCell="1" allowOverlap="1" wp14:anchorId="3827070A" wp14:editId="2BD5345F">
          <wp:simplePos x="0" y="0"/>
          <wp:positionH relativeFrom="column">
            <wp:posOffset>0</wp:posOffset>
          </wp:positionH>
          <wp:positionV relativeFrom="paragraph">
            <wp:posOffset>-720090</wp:posOffset>
          </wp:positionV>
          <wp:extent cx="883920" cy="1028700"/>
          <wp:effectExtent l="0" t="0" r="0" b="0"/>
          <wp:wrapTopAndBottom/>
          <wp:docPr id="4" name="Kép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467" r="-8325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10287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60288" behindDoc="0" locked="0" layoutInCell="1" allowOverlap="1" wp14:anchorId="4C45E3DF" wp14:editId="59D2A4F7">
          <wp:simplePos x="0" y="0"/>
          <wp:positionH relativeFrom="column">
            <wp:posOffset>5243195</wp:posOffset>
          </wp:positionH>
          <wp:positionV relativeFrom="paragraph">
            <wp:posOffset>-720090</wp:posOffset>
          </wp:positionV>
          <wp:extent cx="891540" cy="1041400"/>
          <wp:effectExtent l="0" t="0" r="0" b="0"/>
          <wp:wrapTopAndBottom/>
          <wp:docPr id="6" name="Kép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73" t="6413" r="14384" b="368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10414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1C6BE2">
      <w:t>Modellezés és optimalizálás a gyakorlatban</w:t>
    </w:r>
    <w:r>
      <w:t xml:space="preserve"> – Debnárik Roland, DJLF47</w:t>
    </w:r>
  </w:p>
  <w:p w14:paraId="74CA56A9" w14:textId="77777777" w:rsidR="00C7627B" w:rsidRDefault="00C7627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22860" w14:textId="051DD3B4" w:rsidR="004832D0" w:rsidRDefault="004832D0">
    <w:pPr>
      <w:pStyle w:val="lfej"/>
    </w:pPr>
    <w:r>
      <w:rPr>
        <w:noProof/>
      </w:rPr>
      <w:drawing>
        <wp:anchor distT="0" distB="0" distL="0" distR="0" simplePos="0" relativeHeight="251655168" behindDoc="0" locked="0" layoutInCell="1" allowOverlap="1" wp14:anchorId="3043C8AA" wp14:editId="33F682B7">
          <wp:simplePos x="0" y="0"/>
          <wp:positionH relativeFrom="column">
            <wp:posOffset>5243195</wp:posOffset>
          </wp:positionH>
          <wp:positionV relativeFrom="paragraph">
            <wp:posOffset>-720090</wp:posOffset>
          </wp:positionV>
          <wp:extent cx="891540" cy="1041400"/>
          <wp:effectExtent l="0" t="0" r="0" b="0"/>
          <wp:wrapTopAndBottom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473" t="6413" r="14384" b="3682"/>
                  <a:stretch>
                    <a:fillRect/>
                  </a:stretch>
                </pic:blipFill>
                <pic:spPr bwMode="auto">
                  <a:xfrm>
                    <a:off x="0" y="0"/>
                    <a:ext cx="891540" cy="10414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6192" behindDoc="0" locked="0" layoutInCell="1" allowOverlap="1" wp14:anchorId="3375F5C1" wp14:editId="7A61B83F">
          <wp:simplePos x="0" y="0"/>
          <wp:positionH relativeFrom="column">
            <wp:posOffset>0</wp:posOffset>
          </wp:positionH>
          <wp:positionV relativeFrom="paragraph">
            <wp:posOffset>-720090</wp:posOffset>
          </wp:positionV>
          <wp:extent cx="883920" cy="1028700"/>
          <wp:effectExtent l="0" t="0" r="0" b="0"/>
          <wp:wrapTopAndBottom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467" r="-8325"/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10287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="001C6BE2">
      <w:t>Modellezés és optimalizálás a gyakorlatban – Debnárik Roland, DJLF47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Cmsor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CA1524"/>
    <w:multiLevelType w:val="hybridMultilevel"/>
    <w:tmpl w:val="556EF7DE"/>
    <w:lvl w:ilvl="0" w:tplc="040E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36E82"/>
    <w:multiLevelType w:val="hybridMultilevel"/>
    <w:tmpl w:val="3DE49F4E"/>
    <w:lvl w:ilvl="0" w:tplc="F902647C">
      <w:start w:val="7"/>
      <w:numFmt w:val="bullet"/>
      <w:lvlText w:val="-"/>
      <w:lvlJc w:val="left"/>
      <w:pPr>
        <w:ind w:left="1065" w:hanging="360"/>
      </w:pPr>
      <w:rPr>
        <w:rFonts w:ascii="Arial" w:eastAsia="Noto Serif CJK SC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CB7421B"/>
    <w:multiLevelType w:val="hybridMultilevel"/>
    <w:tmpl w:val="745210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7339F"/>
    <w:multiLevelType w:val="hybridMultilevel"/>
    <w:tmpl w:val="53C4150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7310D"/>
    <w:multiLevelType w:val="hybridMultilevel"/>
    <w:tmpl w:val="E2A2023A"/>
    <w:lvl w:ilvl="0" w:tplc="040E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16" w:hanging="360"/>
      </w:pPr>
    </w:lvl>
    <w:lvl w:ilvl="2" w:tplc="040E001B" w:tentative="1">
      <w:start w:val="1"/>
      <w:numFmt w:val="lowerRoman"/>
      <w:lvlText w:val="%3."/>
      <w:lvlJc w:val="right"/>
      <w:pPr>
        <w:ind w:left="4636" w:hanging="180"/>
      </w:pPr>
    </w:lvl>
    <w:lvl w:ilvl="3" w:tplc="040E000F" w:tentative="1">
      <w:start w:val="1"/>
      <w:numFmt w:val="decimal"/>
      <w:lvlText w:val="%4."/>
      <w:lvlJc w:val="left"/>
      <w:pPr>
        <w:ind w:left="5356" w:hanging="360"/>
      </w:pPr>
    </w:lvl>
    <w:lvl w:ilvl="4" w:tplc="040E0019" w:tentative="1">
      <w:start w:val="1"/>
      <w:numFmt w:val="lowerLetter"/>
      <w:lvlText w:val="%5."/>
      <w:lvlJc w:val="left"/>
      <w:pPr>
        <w:ind w:left="6076" w:hanging="360"/>
      </w:pPr>
    </w:lvl>
    <w:lvl w:ilvl="5" w:tplc="040E001B" w:tentative="1">
      <w:start w:val="1"/>
      <w:numFmt w:val="lowerRoman"/>
      <w:lvlText w:val="%6."/>
      <w:lvlJc w:val="right"/>
      <w:pPr>
        <w:ind w:left="6796" w:hanging="180"/>
      </w:pPr>
    </w:lvl>
    <w:lvl w:ilvl="6" w:tplc="040E000F" w:tentative="1">
      <w:start w:val="1"/>
      <w:numFmt w:val="decimal"/>
      <w:lvlText w:val="%7."/>
      <w:lvlJc w:val="left"/>
      <w:pPr>
        <w:ind w:left="7516" w:hanging="360"/>
      </w:pPr>
    </w:lvl>
    <w:lvl w:ilvl="7" w:tplc="040E0019" w:tentative="1">
      <w:start w:val="1"/>
      <w:numFmt w:val="lowerLetter"/>
      <w:lvlText w:val="%8."/>
      <w:lvlJc w:val="left"/>
      <w:pPr>
        <w:ind w:left="8236" w:hanging="360"/>
      </w:pPr>
    </w:lvl>
    <w:lvl w:ilvl="8" w:tplc="040E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 w15:restartNumberingAfterBreak="0">
    <w:nsid w:val="4B8D343D"/>
    <w:multiLevelType w:val="hybridMultilevel"/>
    <w:tmpl w:val="5E8C8234"/>
    <w:lvl w:ilvl="0" w:tplc="C6A2E6D0">
      <w:numFmt w:val="bullet"/>
      <w:lvlText w:val="-"/>
      <w:lvlJc w:val="left"/>
      <w:pPr>
        <w:ind w:left="720" w:hanging="360"/>
      </w:pPr>
      <w:rPr>
        <w:rFonts w:ascii="Arial" w:eastAsia="Noto Serif CJK SC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C2645"/>
    <w:multiLevelType w:val="hybridMultilevel"/>
    <w:tmpl w:val="56AA48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C68FA"/>
    <w:multiLevelType w:val="hybridMultilevel"/>
    <w:tmpl w:val="18C6B386"/>
    <w:lvl w:ilvl="0" w:tplc="040E000F">
      <w:start w:val="1"/>
      <w:numFmt w:val="decimal"/>
      <w:lvlText w:val="%1."/>
      <w:lvlJc w:val="left"/>
      <w:pPr>
        <w:ind w:left="461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334" w:hanging="360"/>
      </w:pPr>
    </w:lvl>
    <w:lvl w:ilvl="2" w:tplc="040E001B" w:tentative="1">
      <w:start w:val="1"/>
      <w:numFmt w:val="lowerRoman"/>
      <w:lvlText w:val="%3."/>
      <w:lvlJc w:val="right"/>
      <w:pPr>
        <w:ind w:left="6054" w:hanging="180"/>
      </w:pPr>
    </w:lvl>
    <w:lvl w:ilvl="3" w:tplc="040E000F" w:tentative="1">
      <w:start w:val="1"/>
      <w:numFmt w:val="decimal"/>
      <w:lvlText w:val="%4."/>
      <w:lvlJc w:val="left"/>
      <w:pPr>
        <w:ind w:left="6774" w:hanging="360"/>
      </w:pPr>
    </w:lvl>
    <w:lvl w:ilvl="4" w:tplc="040E0019" w:tentative="1">
      <w:start w:val="1"/>
      <w:numFmt w:val="lowerLetter"/>
      <w:lvlText w:val="%5."/>
      <w:lvlJc w:val="left"/>
      <w:pPr>
        <w:ind w:left="7494" w:hanging="360"/>
      </w:pPr>
    </w:lvl>
    <w:lvl w:ilvl="5" w:tplc="040E001B" w:tentative="1">
      <w:start w:val="1"/>
      <w:numFmt w:val="lowerRoman"/>
      <w:lvlText w:val="%6."/>
      <w:lvlJc w:val="right"/>
      <w:pPr>
        <w:ind w:left="8214" w:hanging="180"/>
      </w:pPr>
    </w:lvl>
    <w:lvl w:ilvl="6" w:tplc="040E000F" w:tentative="1">
      <w:start w:val="1"/>
      <w:numFmt w:val="decimal"/>
      <w:lvlText w:val="%7."/>
      <w:lvlJc w:val="left"/>
      <w:pPr>
        <w:ind w:left="8934" w:hanging="360"/>
      </w:pPr>
    </w:lvl>
    <w:lvl w:ilvl="7" w:tplc="040E0019" w:tentative="1">
      <w:start w:val="1"/>
      <w:numFmt w:val="lowerLetter"/>
      <w:lvlText w:val="%8."/>
      <w:lvlJc w:val="left"/>
      <w:pPr>
        <w:ind w:left="9654" w:hanging="360"/>
      </w:pPr>
    </w:lvl>
    <w:lvl w:ilvl="8" w:tplc="040E001B" w:tentative="1">
      <w:start w:val="1"/>
      <w:numFmt w:val="lowerRoman"/>
      <w:lvlText w:val="%9."/>
      <w:lvlJc w:val="right"/>
      <w:pPr>
        <w:ind w:left="10374" w:hanging="180"/>
      </w:pPr>
    </w:lvl>
  </w:abstractNum>
  <w:abstractNum w:abstractNumId="9" w15:restartNumberingAfterBreak="0">
    <w:nsid w:val="672D7D48"/>
    <w:multiLevelType w:val="hybridMultilevel"/>
    <w:tmpl w:val="1B829214"/>
    <w:lvl w:ilvl="0" w:tplc="DB4EB9C4">
      <w:start w:val="5"/>
      <w:numFmt w:val="bullet"/>
      <w:lvlText w:val="-"/>
      <w:lvlJc w:val="left"/>
      <w:pPr>
        <w:ind w:left="1065" w:hanging="360"/>
      </w:pPr>
      <w:rPr>
        <w:rFonts w:ascii="Arial" w:eastAsia="Noto Serif CJK SC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80D4DCF"/>
    <w:multiLevelType w:val="hybridMultilevel"/>
    <w:tmpl w:val="C180C9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89"/>
    <w:rsid w:val="00062C5E"/>
    <w:rsid w:val="00071550"/>
    <w:rsid w:val="00072E95"/>
    <w:rsid w:val="00077380"/>
    <w:rsid w:val="00082E41"/>
    <w:rsid w:val="00095431"/>
    <w:rsid w:val="000B7268"/>
    <w:rsid w:val="000D6124"/>
    <w:rsid w:val="000F7E88"/>
    <w:rsid w:val="00125A7D"/>
    <w:rsid w:val="0012750D"/>
    <w:rsid w:val="0013407D"/>
    <w:rsid w:val="00163236"/>
    <w:rsid w:val="0019324A"/>
    <w:rsid w:val="001C22C8"/>
    <w:rsid w:val="001C3789"/>
    <w:rsid w:val="001C6BE2"/>
    <w:rsid w:val="001F7D1E"/>
    <w:rsid w:val="00210033"/>
    <w:rsid w:val="00236780"/>
    <w:rsid w:val="00264078"/>
    <w:rsid w:val="00273969"/>
    <w:rsid w:val="00293291"/>
    <w:rsid w:val="002D59D4"/>
    <w:rsid w:val="002F4A88"/>
    <w:rsid w:val="002F60B7"/>
    <w:rsid w:val="00303F63"/>
    <w:rsid w:val="00346DF3"/>
    <w:rsid w:val="003562BB"/>
    <w:rsid w:val="0036205A"/>
    <w:rsid w:val="0038305D"/>
    <w:rsid w:val="003A2DE3"/>
    <w:rsid w:val="003E3D2A"/>
    <w:rsid w:val="003F02EF"/>
    <w:rsid w:val="00411056"/>
    <w:rsid w:val="00440A4C"/>
    <w:rsid w:val="00444A56"/>
    <w:rsid w:val="00447B8D"/>
    <w:rsid w:val="00464173"/>
    <w:rsid w:val="00467F33"/>
    <w:rsid w:val="004804F2"/>
    <w:rsid w:val="004832D0"/>
    <w:rsid w:val="00485C90"/>
    <w:rsid w:val="00490A90"/>
    <w:rsid w:val="004D18FD"/>
    <w:rsid w:val="004E46E8"/>
    <w:rsid w:val="004F379A"/>
    <w:rsid w:val="00526AA7"/>
    <w:rsid w:val="005315CA"/>
    <w:rsid w:val="005434CD"/>
    <w:rsid w:val="00550269"/>
    <w:rsid w:val="00561F55"/>
    <w:rsid w:val="005A2297"/>
    <w:rsid w:val="005B0ACB"/>
    <w:rsid w:val="005C6D5A"/>
    <w:rsid w:val="005D41FB"/>
    <w:rsid w:val="005E293E"/>
    <w:rsid w:val="005E38FF"/>
    <w:rsid w:val="005F46FD"/>
    <w:rsid w:val="00613261"/>
    <w:rsid w:val="00641A35"/>
    <w:rsid w:val="00650E23"/>
    <w:rsid w:val="006623ED"/>
    <w:rsid w:val="006F1250"/>
    <w:rsid w:val="006F56D3"/>
    <w:rsid w:val="006F5F0E"/>
    <w:rsid w:val="007112E3"/>
    <w:rsid w:val="00714699"/>
    <w:rsid w:val="0074160D"/>
    <w:rsid w:val="00746470"/>
    <w:rsid w:val="0077767F"/>
    <w:rsid w:val="00791542"/>
    <w:rsid w:val="007B5C18"/>
    <w:rsid w:val="007D1B6C"/>
    <w:rsid w:val="008501B6"/>
    <w:rsid w:val="008740E8"/>
    <w:rsid w:val="00896BDE"/>
    <w:rsid w:val="008A1EDA"/>
    <w:rsid w:val="008B0CF7"/>
    <w:rsid w:val="008B5335"/>
    <w:rsid w:val="008C13A5"/>
    <w:rsid w:val="008D19EC"/>
    <w:rsid w:val="008E16DF"/>
    <w:rsid w:val="008E49C9"/>
    <w:rsid w:val="00900C2E"/>
    <w:rsid w:val="009408E6"/>
    <w:rsid w:val="0097454C"/>
    <w:rsid w:val="00990921"/>
    <w:rsid w:val="0099470E"/>
    <w:rsid w:val="009A27A6"/>
    <w:rsid w:val="009A45D7"/>
    <w:rsid w:val="009B364F"/>
    <w:rsid w:val="009D2C3B"/>
    <w:rsid w:val="009E6C73"/>
    <w:rsid w:val="009E6E3B"/>
    <w:rsid w:val="009F1A7A"/>
    <w:rsid w:val="00A05FC0"/>
    <w:rsid w:val="00A12480"/>
    <w:rsid w:val="00A12666"/>
    <w:rsid w:val="00A22D76"/>
    <w:rsid w:val="00A40E44"/>
    <w:rsid w:val="00A70D0D"/>
    <w:rsid w:val="00A820C9"/>
    <w:rsid w:val="00A87525"/>
    <w:rsid w:val="00A939AF"/>
    <w:rsid w:val="00AB30D2"/>
    <w:rsid w:val="00B05AE0"/>
    <w:rsid w:val="00B06A02"/>
    <w:rsid w:val="00B07D52"/>
    <w:rsid w:val="00B239F7"/>
    <w:rsid w:val="00B24111"/>
    <w:rsid w:val="00B272B2"/>
    <w:rsid w:val="00B343A4"/>
    <w:rsid w:val="00B57CBC"/>
    <w:rsid w:val="00B71FD9"/>
    <w:rsid w:val="00BA72A7"/>
    <w:rsid w:val="00BB6CC6"/>
    <w:rsid w:val="00BD27FB"/>
    <w:rsid w:val="00BE272F"/>
    <w:rsid w:val="00C168DE"/>
    <w:rsid w:val="00C32B25"/>
    <w:rsid w:val="00C529A1"/>
    <w:rsid w:val="00C54569"/>
    <w:rsid w:val="00C73F7F"/>
    <w:rsid w:val="00C7627B"/>
    <w:rsid w:val="00C8303C"/>
    <w:rsid w:val="00C92A5A"/>
    <w:rsid w:val="00CA041A"/>
    <w:rsid w:val="00CA53E6"/>
    <w:rsid w:val="00CB360A"/>
    <w:rsid w:val="00CC78CD"/>
    <w:rsid w:val="00CF355F"/>
    <w:rsid w:val="00D01192"/>
    <w:rsid w:val="00D021F4"/>
    <w:rsid w:val="00D47982"/>
    <w:rsid w:val="00D47E5C"/>
    <w:rsid w:val="00D61C5E"/>
    <w:rsid w:val="00D81293"/>
    <w:rsid w:val="00DC6950"/>
    <w:rsid w:val="00DF5389"/>
    <w:rsid w:val="00E44083"/>
    <w:rsid w:val="00E445BE"/>
    <w:rsid w:val="00E60F53"/>
    <w:rsid w:val="00EE0598"/>
    <w:rsid w:val="00EF6541"/>
    <w:rsid w:val="00F01862"/>
    <w:rsid w:val="00F02941"/>
    <w:rsid w:val="00F03159"/>
    <w:rsid w:val="00F128EB"/>
    <w:rsid w:val="00F727E8"/>
    <w:rsid w:val="00F973DE"/>
    <w:rsid w:val="00FB2195"/>
    <w:rsid w:val="00FB3233"/>
    <w:rsid w:val="00FC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72E9C987"/>
  <w15:chartTrackingRefBased/>
  <w15:docId w15:val="{8BB02C15-5147-4054-A660-F2BC4DF4F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uppressAutoHyphens/>
      <w:jc w:val="both"/>
    </w:pPr>
    <w:rPr>
      <w:rFonts w:ascii="Arial" w:eastAsia="Noto Serif CJK SC" w:hAnsi="Arial" w:cs="Lohit Devanagari"/>
      <w:kern w:val="2"/>
      <w:sz w:val="24"/>
      <w:szCs w:val="24"/>
      <w:lang w:eastAsia="zh-CN" w:bidi="hi-IN"/>
    </w:rPr>
  </w:style>
  <w:style w:type="paragraph" w:styleId="Cmsor1">
    <w:name w:val="heading 1"/>
    <w:basedOn w:val="Heading"/>
    <w:next w:val="Szvegtrzs"/>
    <w:qFormat/>
    <w:pPr>
      <w:numPr>
        <w:numId w:val="1"/>
      </w:numPr>
      <w:outlineLvl w:val="0"/>
    </w:pPr>
    <w:rPr>
      <w:bCs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F355F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Szvegtrzs"/>
    <w:pPr>
      <w:keepNext/>
      <w:spacing w:before="240" w:after="120"/>
    </w:pPr>
    <w:rPr>
      <w:rFonts w:eastAsia="Noto Sans CJK SC"/>
      <w:b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</w:style>
  <w:style w:type="paragraph" w:styleId="Kpalrs">
    <w:name w:val="caption"/>
    <w:basedOn w:val="Norm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l"/>
    <w:pPr>
      <w:suppressLineNumbers/>
    </w:pPr>
  </w:style>
  <w:style w:type="paragraph" w:styleId="lfej">
    <w:name w:val="header"/>
    <w:basedOn w:val="Norml"/>
    <w:pPr>
      <w:suppressLineNumbers/>
      <w:tabs>
        <w:tab w:val="center" w:pos="4819"/>
        <w:tab w:val="right" w:pos="9638"/>
      </w:tabs>
    </w:pPr>
    <w:rPr>
      <w:sz w:val="20"/>
    </w:rPr>
  </w:style>
  <w:style w:type="paragraph" w:customStyle="1" w:styleId="Untitled1">
    <w:name w:val="Untitled1"/>
    <w:basedOn w:val="lfej"/>
    <w:pPr>
      <w:jc w:val="center"/>
    </w:pPr>
  </w:style>
  <w:style w:type="paragraph" w:customStyle="1" w:styleId="Fcm">
    <w:name w:val="Főcím"/>
    <w:basedOn w:val="Norml"/>
    <w:pPr>
      <w:jc w:val="center"/>
    </w:pPr>
    <w:rPr>
      <w:b/>
      <w:bCs/>
      <w:caps/>
      <w:sz w:val="44"/>
      <w:szCs w:val="44"/>
    </w:rPr>
  </w:style>
  <w:style w:type="paragraph" w:customStyle="1" w:styleId="TableContents">
    <w:name w:val="Table Contents"/>
    <w:basedOn w:val="Norml"/>
    <w:pPr>
      <w:suppressLineNumbers/>
    </w:pPr>
  </w:style>
  <w:style w:type="paragraph" w:styleId="TJ3">
    <w:name w:val="toc 3"/>
    <w:basedOn w:val="Index"/>
    <w:pPr>
      <w:tabs>
        <w:tab w:val="right" w:leader="dot" w:pos="9638"/>
      </w:tabs>
      <w:ind w:left="566"/>
    </w:pPr>
  </w:style>
  <w:style w:type="paragraph" w:styleId="Hivatkozsjegyzk-fej">
    <w:name w:val="toa heading"/>
    <w:basedOn w:val="Heading"/>
    <w:pPr>
      <w:suppressLineNumbers/>
    </w:pPr>
    <w:rPr>
      <w:bCs/>
      <w:sz w:val="32"/>
      <w:szCs w:val="32"/>
    </w:rPr>
  </w:style>
  <w:style w:type="paragraph" w:styleId="TJ1">
    <w:name w:val="toc 1"/>
    <w:basedOn w:val="Index"/>
    <w:uiPriority w:val="39"/>
    <w:pPr>
      <w:tabs>
        <w:tab w:val="right" w:leader="dot" w:pos="9638"/>
      </w:tabs>
    </w:pPr>
  </w:style>
  <w:style w:type="paragraph" w:styleId="TJ2">
    <w:name w:val="toc 2"/>
    <w:basedOn w:val="Index"/>
    <w:pPr>
      <w:tabs>
        <w:tab w:val="right" w:leader="dot" w:pos="9638"/>
      </w:tabs>
      <w:ind w:left="283"/>
    </w:pPr>
  </w:style>
  <w:style w:type="paragraph" w:styleId="llb">
    <w:name w:val="footer"/>
    <w:basedOn w:val="Norml"/>
    <w:pPr>
      <w:suppressLineNumbers/>
      <w:tabs>
        <w:tab w:val="center" w:pos="4819"/>
        <w:tab w:val="right" w:pos="9638"/>
      </w:tabs>
      <w:jc w:val="center"/>
    </w:pPr>
    <w:rPr>
      <w:sz w:val="20"/>
    </w:rPr>
  </w:style>
  <w:style w:type="character" w:styleId="Helyrzszveg">
    <w:name w:val="Placeholder Text"/>
    <w:basedOn w:val="Bekezdsalapbettpusa"/>
    <w:uiPriority w:val="99"/>
    <w:semiHidden/>
    <w:rsid w:val="00072E95"/>
    <w:rPr>
      <w:color w:val="8080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60F53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hu-HU" w:bidi="ar-SA"/>
    </w:rPr>
  </w:style>
  <w:style w:type="paragraph" w:styleId="Cm">
    <w:name w:val="Title"/>
    <w:basedOn w:val="Norml"/>
    <w:next w:val="Norml"/>
    <w:link w:val="CmChar"/>
    <w:uiPriority w:val="10"/>
    <w:qFormat/>
    <w:rsid w:val="00CC78C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CC78CD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F355F"/>
    <w:rPr>
      <w:rFonts w:asciiTheme="majorHAnsi" w:eastAsiaTheme="majorEastAsia" w:hAnsiTheme="majorHAnsi" w:cs="Mangal"/>
      <w:color w:val="1F3763" w:themeColor="accent1" w:themeShade="7F"/>
      <w:kern w:val="2"/>
      <w:sz w:val="24"/>
      <w:szCs w:val="21"/>
      <w:lang w:eastAsia="zh-CN" w:bidi="hi-IN"/>
    </w:rPr>
  </w:style>
  <w:style w:type="character" w:styleId="Jegyzethivatkozs">
    <w:name w:val="annotation reference"/>
    <w:basedOn w:val="Bekezdsalapbettpusa"/>
    <w:uiPriority w:val="99"/>
    <w:semiHidden/>
    <w:unhideWhenUsed/>
    <w:rsid w:val="006F125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F1250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F1250"/>
    <w:rPr>
      <w:rFonts w:ascii="Arial" w:eastAsia="Noto Serif CJK SC" w:hAnsi="Arial" w:cs="Mangal"/>
      <w:kern w:val="2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F125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F1250"/>
    <w:rPr>
      <w:rFonts w:ascii="Arial" w:eastAsia="Noto Serif CJK SC" w:hAnsi="Arial" w:cs="Mangal"/>
      <w:b/>
      <w:bCs/>
      <w:kern w:val="2"/>
      <w:szCs w:val="18"/>
      <w:lang w:eastAsia="zh-CN" w:bidi="hi-IN"/>
    </w:rPr>
  </w:style>
  <w:style w:type="character" w:styleId="Feloldatlanmegemlts">
    <w:name w:val="Unresolved Mention"/>
    <w:basedOn w:val="Bekezdsalapbettpusa"/>
    <w:uiPriority w:val="99"/>
    <w:semiHidden/>
    <w:unhideWhenUsed/>
    <w:rsid w:val="003F02EF"/>
    <w:rPr>
      <w:color w:val="605E5C"/>
      <w:shd w:val="clear" w:color="auto" w:fill="E1DFDD"/>
    </w:rPr>
  </w:style>
  <w:style w:type="character" w:styleId="Kiemels2">
    <w:name w:val="Strong"/>
    <w:basedOn w:val="Bekezdsalapbettpusa"/>
    <w:uiPriority w:val="22"/>
    <w:qFormat/>
    <w:rsid w:val="007B5C18"/>
    <w:rPr>
      <w:b/>
      <w:bCs/>
    </w:rPr>
  </w:style>
  <w:style w:type="character" w:styleId="Mrltotthiperhivatkozs">
    <w:name w:val="FollowedHyperlink"/>
    <w:basedOn w:val="Bekezdsalapbettpusa"/>
    <w:uiPriority w:val="99"/>
    <w:semiHidden/>
    <w:unhideWhenUsed/>
    <w:rsid w:val="006132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bnarikroland/SZE-GKLB_INTM019--Modellezes-es-optimalizalas-a-gyakorlatban--DJLF47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ra\Downloads\Beadando-sablon%20(1)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08530-BE9E-4F37-8850-4A9C92BA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Beadando-sablon (1).dot</Template>
  <TotalTime>1</TotalTime>
  <Pages>13</Pages>
  <Words>1226</Words>
  <Characters>8461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Debnárik Roland</dc:creator>
  <cp:keywords/>
  <cp:lastModifiedBy>Debnárik Roland</cp:lastModifiedBy>
  <cp:revision>4</cp:revision>
  <cp:lastPrinted>2021-06-26T15:45:00Z</cp:lastPrinted>
  <dcterms:created xsi:type="dcterms:W3CDTF">2021-12-30T10:54:00Z</dcterms:created>
  <dcterms:modified xsi:type="dcterms:W3CDTF">2021-12-30T10:54:00Z</dcterms:modified>
</cp:coreProperties>
</file>